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BD67F" w14:textId="0389A686" w:rsidR="00F8750F" w:rsidRPr="00F8750F" w:rsidRDefault="00F8750F" w:rsidP="007208BA">
      <w:pPr>
        <w:pStyle w:val="Heading1"/>
        <w:numPr>
          <w:ilvl w:val="0"/>
          <w:numId w:val="0"/>
        </w:numPr>
        <w:rPr>
          <w:b w:val="0"/>
          <w:lang w:val="en-US"/>
        </w:rPr>
      </w:pPr>
      <w:r w:rsidRPr="00F8750F">
        <w:rPr>
          <w:lang w:val="en-US"/>
        </w:rPr>
        <w:t xml:space="preserve">Hands-on labs Introduction to </w:t>
      </w:r>
      <w:r>
        <w:rPr>
          <w:lang w:val="en-US"/>
        </w:rPr>
        <w:t>Docker</w:t>
      </w:r>
    </w:p>
    <w:p w14:paraId="25A08BE6" w14:textId="77777777" w:rsidR="00F8750F" w:rsidRPr="00F8750F" w:rsidRDefault="00F8750F" w:rsidP="00F8750F">
      <w:pPr>
        <w:rPr>
          <w:lang w:val="en-US"/>
        </w:rPr>
      </w:pPr>
    </w:p>
    <w:p w14:paraId="1B23AE27" w14:textId="77777777" w:rsidR="00F8750F" w:rsidRPr="00F8750F" w:rsidRDefault="00F8750F" w:rsidP="00E47430">
      <w:pPr>
        <w:pStyle w:val="Heading2"/>
        <w:numPr>
          <w:ilvl w:val="0"/>
          <w:numId w:val="0"/>
        </w:numPr>
        <w:ind w:left="576" w:hanging="576"/>
        <w:rPr>
          <w:lang w:val="en-US"/>
        </w:rPr>
      </w:pPr>
      <w:r w:rsidRPr="00F8750F">
        <w:rPr>
          <w:lang w:val="en-US"/>
        </w:rPr>
        <w:t>Exercise 1: Run a docker container on Windows</w:t>
      </w:r>
    </w:p>
    <w:p w14:paraId="42DCDF77" w14:textId="125620DF" w:rsidR="00F8750F" w:rsidRPr="00F8750F" w:rsidRDefault="00F8750F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lang w:val="en-US"/>
        </w:rPr>
      </w:pPr>
      <w:r w:rsidRPr="00F8750F">
        <w:rPr>
          <w:rFonts w:ascii="Segoe UI" w:eastAsia="Times New Roman" w:hAnsi="Segoe UI" w:cs="Segoe UI"/>
          <w:color w:val="000000"/>
          <w:lang w:val="en-US"/>
        </w:rPr>
        <w:t xml:space="preserve">In this </w:t>
      </w:r>
      <w:proofErr w:type="gramStart"/>
      <w:r w:rsidRPr="00F8750F">
        <w:rPr>
          <w:rFonts w:ascii="Segoe UI" w:eastAsia="Times New Roman" w:hAnsi="Segoe UI" w:cs="Segoe UI"/>
          <w:color w:val="000000"/>
          <w:lang w:val="en-US"/>
        </w:rPr>
        <w:t>exercise</w:t>
      </w:r>
      <w:proofErr w:type="gramEnd"/>
      <w:r w:rsidRPr="00F8750F">
        <w:rPr>
          <w:rFonts w:ascii="Segoe UI" w:eastAsia="Times New Roman" w:hAnsi="Segoe UI" w:cs="Segoe UI"/>
          <w:color w:val="000000"/>
          <w:lang w:val="en-US"/>
        </w:rPr>
        <w:t xml:space="preserve"> you will run a container to inspect the concepts of </w:t>
      </w:r>
      <w:r w:rsidR="00E47430" w:rsidRPr="00F8750F">
        <w:rPr>
          <w:rFonts w:ascii="Segoe UI" w:eastAsia="Times New Roman" w:hAnsi="Segoe UI" w:cs="Segoe UI"/>
          <w:color w:val="000000"/>
          <w:lang w:val="en-US"/>
        </w:rPr>
        <w:t>immutability</w:t>
      </w:r>
      <w:r w:rsidRPr="00F8750F">
        <w:rPr>
          <w:rFonts w:ascii="Segoe UI" w:eastAsia="Times New Roman" w:hAnsi="Segoe UI" w:cs="Segoe UI"/>
          <w:color w:val="000000"/>
          <w:lang w:val="en-US"/>
        </w:rPr>
        <w:t xml:space="preserve">. </w:t>
      </w:r>
    </w:p>
    <w:p w14:paraId="2E75B525" w14:textId="288155FB" w:rsidR="00F8750F" w:rsidRPr="00F8750F" w:rsidRDefault="00F8750F" w:rsidP="00F8750F">
      <w:pPr>
        <w:rPr>
          <w:rFonts w:eastAsia="Times New Roman"/>
          <w:color w:val="000000"/>
          <w:lang w:val="en-US"/>
        </w:rPr>
      </w:pPr>
      <w:r w:rsidRPr="00F8750F">
        <w:rPr>
          <w:rFonts w:eastAsia="Times New Roman"/>
          <w:color w:val="000000"/>
          <w:lang w:val="en-US"/>
        </w:rPr>
        <w:t xml:space="preserve">Docker. </w:t>
      </w:r>
    </w:p>
    <w:p w14:paraId="74B308E8" w14:textId="77777777" w:rsidR="00F8750F" w:rsidRPr="00F8750F" w:rsidRDefault="00F8750F" w:rsidP="00F8750F">
      <w:pPr>
        <w:rPr>
          <w:rFonts w:eastAsia="Times New Roman"/>
          <w:color w:val="000000"/>
          <w:lang w:val="en-US"/>
        </w:rPr>
      </w:pPr>
      <w:r w:rsidRPr="00F8750F">
        <w:rPr>
          <w:rStyle w:val="Heading4Char"/>
          <w:lang w:val="en-US"/>
        </w:rPr>
        <w:t>Using steps on the command-line</w:t>
      </w:r>
    </w:p>
    <w:p w14:paraId="13699C87" w14:textId="3441995E" w:rsidR="00F8750F" w:rsidRPr="00F8750F" w:rsidRDefault="00E47430" w:rsidP="00F8750F">
      <w:pPr>
        <w:rPr>
          <w:rFonts w:eastAsia="Times New Roman"/>
          <w:color w:val="000000"/>
          <w:lang w:val="en-US"/>
        </w:rPr>
      </w:pPr>
      <w:r w:rsidRPr="00F8750F">
        <w:rPr>
          <w:rFonts w:eastAsia="Times New Roman"/>
          <w:color w:val="000000"/>
          <w:lang w:val="en-US"/>
        </w:rPr>
        <w:t>Verify</w:t>
      </w:r>
      <w:r w:rsidR="00F8750F" w:rsidRPr="00F8750F">
        <w:rPr>
          <w:rFonts w:eastAsia="Times New Roman"/>
          <w:color w:val="000000"/>
          <w:lang w:val="en-US"/>
        </w:rPr>
        <w:t xml:space="preserve"> </w:t>
      </w:r>
      <w:r w:rsidRPr="00F8750F">
        <w:rPr>
          <w:rFonts w:eastAsia="Times New Roman"/>
          <w:color w:val="000000"/>
          <w:lang w:val="en-US"/>
        </w:rPr>
        <w:t>that</w:t>
      </w:r>
      <w:r w:rsidR="00F8750F" w:rsidRPr="00F8750F">
        <w:rPr>
          <w:rFonts w:eastAsia="Times New Roman"/>
          <w:color w:val="000000"/>
          <w:lang w:val="en-US"/>
        </w:rPr>
        <w:t xml:space="preserve"> docker is correctly installed by running </w:t>
      </w:r>
    </w:p>
    <w:p w14:paraId="55A69E6A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>docker version</w:t>
      </w:r>
    </w:p>
    <w:p w14:paraId="74182B43" w14:textId="250AFAE2" w:rsidR="00F8750F" w:rsidRPr="00F8750F" w:rsidRDefault="00F8750F" w:rsidP="00F8750F">
      <w:pPr>
        <w:rPr>
          <w:rFonts w:eastAsia="Times New Roman"/>
          <w:color w:val="000000"/>
          <w:lang w:val="en-US"/>
        </w:rPr>
      </w:pPr>
      <w:r w:rsidRPr="00F8750F">
        <w:rPr>
          <w:rFonts w:eastAsia="Times New Roman"/>
          <w:color w:val="000000"/>
          <w:lang w:val="en-US"/>
        </w:rPr>
        <w:t xml:space="preserve">Start by running a simple windows </w:t>
      </w:r>
      <w:r w:rsidR="00E47430" w:rsidRPr="00F8750F">
        <w:rPr>
          <w:rFonts w:eastAsia="Times New Roman"/>
          <w:color w:val="000000"/>
          <w:lang w:val="en-US"/>
        </w:rPr>
        <w:t>container</w:t>
      </w:r>
      <w:r w:rsidRPr="00F8750F">
        <w:rPr>
          <w:rFonts w:eastAsia="Times New Roman"/>
          <w:color w:val="000000"/>
          <w:lang w:val="en-US"/>
        </w:rPr>
        <w:t xml:space="preserve"> with the </w:t>
      </w:r>
      <w:r w:rsidR="00E47430" w:rsidRPr="00F8750F">
        <w:rPr>
          <w:rFonts w:eastAsia="Times New Roman"/>
          <w:color w:val="000000"/>
          <w:lang w:val="en-US"/>
        </w:rPr>
        <w:t>command prompt</w:t>
      </w:r>
      <w:r w:rsidRPr="00F8750F">
        <w:rPr>
          <w:rFonts w:eastAsia="Times New Roman"/>
          <w:color w:val="000000"/>
          <w:lang w:val="en-US"/>
        </w:rPr>
        <w:t xml:space="preserve"> in it.</w:t>
      </w:r>
    </w:p>
    <w:p w14:paraId="5E40929D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 xml:space="preserve">docker run -it 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microsoft</w:t>
      </w:r>
      <w:proofErr w:type="spellEnd"/>
      <w:r w:rsidRPr="007208BA">
        <w:rPr>
          <w:rFonts w:ascii="Segoe UI" w:eastAsia="Times New Roman" w:hAnsi="Segoe UI" w:cs="Segoe UI"/>
          <w:color w:val="000000"/>
          <w:lang w:val="en-US"/>
        </w:rPr>
        <w:t>/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windowsservercore</w:t>
      </w:r>
      <w:proofErr w:type="spellEnd"/>
      <w:r w:rsidRPr="007208BA">
        <w:rPr>
          <w:rFonts w:ascii="Segoe UI" w:eastAsia="Times New Roman" w:hAnsi="Segoe UI" w:cs="Segoe UI"/>
          <w:color w:val="000000"/>
          <w:lang w:val="en-US"/>
        </w:rPr>
        <w:t xml:space="preserve"> 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cmd</w:t>
      </w:r>
      <w:proofErr w:type="spellEnd"/>
    </w:p>
    <w:p w14:paraId="6E4572D0" w14:textId="77777777" w:rsidR="00F8750F" w:rsidRPr="00F8750F" w:rsidRDefault="00F8750F" w:rsidP="00F8750F">
      <w:pPr>
        <w:rPr>
          <w:rFonts w:eastAsia="Times New Roman"/>
          <w:color w:val="000000"/>
          <w:lang w:val="en-US"/>
        </w:rPr>
      </w:pPr>
      <w:r w:rsidRPr="00F8750F">
        <w:rPr>
          <w:rFonts w:eastAsia="Times New Roman"/>
          <w:color w:val="000000"/>
          <w:lang w:val="en-US"/>
        </w:rPr>
        <w:t>Then inside the newly started container run the following commands</w:t>
      </w:r>
    </w:p>
    <w:p w14:paraId="79529756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dir</w:t>
      </w:r>
      <w:proofErr w:type="spellEnd"/>
    </w:p>
    <w:p w14:paraId="7084AF28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>md demo</w:t>
      </w:r>
    </w:p>
    <w:p w14:paraId="2D40878B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>cd demo</w:t>
      </w:r>
    </w:p>
    <w:p w14:paraId="1F9CBCA2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>copy con myfile.txt</w:t>
      </w:r>
    </w:p>
    <w:p w14:paraId="5AFD6439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>Hello this is in my docker container</w:t>
      </w:r>
    </w:p>
    <w:p w14:paraId="45FAC296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ctrl+c</w:t>
      </w:r>
      <w:proofErr w:type="spellEnd"/>
    </w:p>
    <w:p w14:paraId="4007D334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dir</w:t>
      </w:r>
      <w:proofErr w:type="spellEnd"/>
    </w:p>
    <w:p w14:paraId="073E3C26" w14:textId="77777777" w:rsidR="00F8750F" w:rsidRPr="00F8750F" w:rsidRDefault="00F8750F" w:rsidP="00F8750F">
      <w:pPr>
        <w:rPr>
          <w:rFonts w:eastAsia="Times New Roman"/>
          <w:color w:val="000000"/>
          <w:lang w:val="en-US"/>
        </w:rPr>
      </w:pPr>
      <w:r w:rsidRPr="00F8750F">
        <w:rPr>
          <w:rFonts w:eastAsia="Times New Roman"/>
          <w:color w:val="000000"/>
          <w:lang w:val="en-US"/>
        </w:rPr>
        <w:t>Now you should see the text file you created in the steps above</w:t>
      </w:r>
    </w:p>
    <w:p w14:paraId="79963181" w14:textId="77777777" w:rsidR="00F8750F" w:rsidRPr="00CE70FC" w:rsidRDefault="00F8750F" w:rsidP="00F8750F">
      <w:pPr>
        <w:rPr>
          <w:rFonts w:eastAsia="Times New Roman"/>
          <w:color w:val="000000"/>
          <w:lang w:val="en-US"/>
        </w:rPr>
      </w:pPr>
      <w:r w:rsidRPr="00CE70FC">
        <w:rPr>
          <w:rFonts w:eastAsia="Times New Roman"/>
          <w:color w:val="000000"/>
          <w:lang w:val="en-US"/>
        </w:rPr>
        <w:t xml:space="preserve">Exit the container by running </w:t>
      </w:r>
    </w:p>
    <w:p w14:paraId="11F60871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ctrl+p</w:t>
      </w:r>
      <w:proofErr w:type="spellEnd"/>
      <w:r w:rsidRPr="007208BA">
        <w:rPr>
          <w:rFonts w:ascii="Segoe UI" w:eastAsia="Times New Roman" w:hAnsi="Segoe UI" w:cs="Segoe UI"/>
          <w:color w:val="000000"/>
          <w:lang w:val="en-US"/>
        </w:rPr>
        <w:t xml:space="preserve"> 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ctrl+q</w:t>
      </w:r>
      <w:proofErr w:type="spellEnd"/>
    </w:p>
    <w:p w14:paraId="26AEA427" w14:textId="77777777" w:rsidR="00F8750F" w:rsidRPr="00F8750F" w:rsidRDefault="00F8750F" w:rsidP="00F8750F">
      <w:pPr>
        <w:rPr>
          <w:rFonts w:eastAsia="Times New Roman"/>
          <w:color w:val="000000"/>
          <w:lang w:val="en-US"/>
        </w:rPr>
      </w:pPr>
      <w:r w:rsidRPr="00F8750F">
        <w:rPr>
          <w:rFonts w:eastAsia="Times New Roman"/>
          <w:color w:val="000000"/>
          <w:lang w:val="en-US"/>
        </w:rPr>
        <w:t>When back on the host run the following command</w:t>
      </w:r>
    </w:p>
    <w:p w14:paraId="14DC427D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 xml:space="preserve">docker 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ps</w:t>
      </w:r>
      <w:proofErr w:type="spellEnd"/>
    </w:p>
    <w:p w14:paraId="60EF727A" w14:textId="77777777" w:rsidR="00F8750F" w:rsidRPr="00F8750F" w:rsidRDefault="00F8750F" w:rsidP="00F8750F">
      <w:pPr>
        <w:rPr>
          <w:rFonts w:eastAsia="Times New Roman"/>
          <w:color w:val="000000"/>
          <w:lang w:val="en-US"/>
        </w:rPr>
      </w:pPr>
      <w:r w:rsidRPr="00F8750F">
        <w:rPr>
          <w:rFonts w:eastAsia="Times New Roman"/>
          <w:color w:val="000000"/>
          <w:lang w:val="en-US"/>
        </w:rPr>
        <w:t>Now you should see a container running with a generated name</w:t>
      </w:r>
    </w:p>
    <w:p w14:paraId="5D078D95" w14:textId="77777777" w:rsidR="00F8750F" w:rsidRPr="00F8750F" w:rsidRDefault="00F8750F" w:rsidP="00F8750F">
      <w:pPr>
        <w:rPr>
          <w:rFonts w:eastAsia="Times New Roman"/>
          <w:color w:val="000000"/>
          <w:lang w:val="en-US"/>
        </w:rPr>
      </w:pPr>
      <w:r w:rsidRPr="00F8750F">
        <w:rPr>
          <w:rFonts w:eastAsia="Times New Roman"/>
          <w:color w:val="000000"/>
          <w:lang w:val="en-US"/>
        </w:rPr>
        <w:t xml:space="preserve">Verify that you don’t see the file on your host by going to c: and running dir. </w:t>
      </w:r>
    </w:p>
    <w:p w14:paraId="05CF701D" w14:textId="77777777" w:rsidR="00F8750F" w:rsidRPr="00F8750F" w:rsidRDefault="00F8750F" w:rsidP="00F8750F">
      <w:pPr>
        <w:rPr>
          <w:rFonts w:eastAsia="Times New Roman"/>
          <w:color w:val="000000"/>
          <w:lang w:val="en-US"/>
        </w:rPr>
      </w:pPr>
      <w:r w:rsidRPr="00F8750F">
        <w:rPr>
          <w:rFonts w:eastAsia="Times New Roman"/>
          <w:color w:val="000000"/>
          <w:lang w:val="en-US"/>
        </w:rPr>
        <w:t xml:space="preserve">To stop the container </w:t>
      </w:r>
      <w:proofErr w:type="gramStart"/>
      <w:r w:rsidRPr="00F8750F">
        <w:rPr>
          <w:rFonts w:eastAsia="Times New Roman"/>
          <w:color w:val="000000"/>
          <w:lang w:val="en-US"/>
        </w:rPr>
        <w:t>run  “</w:t>
      </w:r>
      <w:proofErr w:type="gramEnd"/>
      <w:r w:rsidRPr="00F8750F">
        <w:rPr>
          <w:rFonts w:eastAsia="Times New Roman"/>
          <w:color w:val="000000"/>
          <w:lang w:val="en-US"/>
        </w:rPr>
        <w:t xml:space="preserve">docker stop name-of-the-container”. Then use </w:t>
      </w:r>
    </w:p>
    <w:p w14:paraId="020CB9FE" w14:textId="77777777" w:rsidR="00F8750F" w:rsidRPr="00F8750F" w:rsidRDefault="00F8750F" w:rsidP="00F8750F">
      <w:pPr>
        <w:rPr>
          <w:rFonts w:eastAsia="Times New Roman"/>
          <w:color w:val="000000"/>
          <w:lang w:val="en-US"/>
        </w:rPr>
      </w:pPr>
      <w:r w:rsidRPr="00F8750F">
        <w:rPr>
          <w:rFonts w:eastAsia="Times New Roman"/>
          <w:color w:val="000000"/>
          <w:lang w:val="en-US"/>
        </w:rPr>
        <w:t xml:space="preserve">“docker </w:t>
      </w:r>
      <w:proofErr w:type="spellStart"/>
      <w:r w:rsidRPr="00F8750F">
        <w:rPr>
          <w:rFonts w:eastAsia="Times New Roman"/>
          <w:color w:val="000000"/>
          <w:lang w:val="en-US"/>
        </w:rPr>
        <w:t>ps</w:t>
      </w:r>
      <w:proofErr w:type="spellEnd"/>
      <w:r w:rsidRPr="00F8750F">
        <w:rPr>
          <w:rFonts w:eastAsia="Times New Roman"/>
          <w:color w:val="000000"/>
          <w:lang w:val="en-US"/>
        </w:rPr>
        <w:t xml:space="preserve">” to view all running container and use “docker </w:t>
      </w:r>
      <w:proofErr w:type="spellStart"/>
      <w:r w:rsidRPr="00F8750F">
        <w:rPr>
          <w:rFonts w:eastAsia="Times New Roman"/>
          <w:color w:val="000000"/>
          <w:lang w:val="en-US"/>
        </w:rPr>
        <w:t>ps</w:t>
      </w:r>
      <w:proofErr w:type="spellEnd"/>
      <w:r w:rsidRPr="00F8750F">
        <w:rPr>
          <w:rFonts w:eastAsia="Times New Roman"/>
          <w:color w:val="000000"/>
          <w:lang w:val="en-US"/>
        </w:rPr>
        <w:t xml:space="preserve"> -a” to view all containers even stopped ones.</w:t>
      </w:r>
    </w:p>
    <w:p w14:paraId="3D47F441" w14:textId="77777777" w:rsidR="00F8750F" w:rsidRPr="00F8750F" w:rsidRDefault="00F8750F" w:rsidP="00F8750F">
      <w:pPr>
        <w:rPr>
          <w:rFonts w:eastAsia="Times New Roman"/>
          <w:color w:val="000000"/>
          <w:lang w:val="en-US"/>
        </w:rPr>
      </w:pPr>
      <w:r w:rsidRPr="00F8750F">
        <w:rPr>
          <w:rFonts w:eastAsia="Times New Roman"/>
          <w:color w:val="000000"/>
          <w:lang w:val="en-US"/>
        </w:rPr>
        <w:t>Now run “</w:t>
      </w:r>
      <w:r w:rsidRPr="007208BA">
        <w:rPr>
          <w:rFonts w:ascii="Segoe UI" w:eastAsia="Times New Roman" w:hAnsi="Segoe UI" w:cs="Segoe UI"/>
          <w:color w:val="000000"/>
          <w:lang w:val="en-US"/>
        </w:rPr>
        <w:t xml:space="preserve">docker run -it 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microsoft</w:t>
      </w:r>
      <w:proofErr w:type="spellEnd"/>
      <w:r w:rsidRPr="007208BA">
        <w:rPr>
          <w:rFonts w:ascii="Segoe UI" w:eastAsia="Times New Roman" w:hAnsi="Segoe UI" w:cs="Segoe UI"/>
          <w:color w:val="000000"/>
          <w:lang w:val="en-US"/>
        </w:rPr>
        <w:t>/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windowsservercore</w:t>
      </w:r>
      <w:proofErr w:type="spellEnd"/>
      <w:r w:rsidRPr="007208BA">
        <w:rPr>
          <w:rFonts w:ascii="Segoe UI" w:eastAsia="Times New Roman" w:hAnsi="Segoe UI" w:cs="Segoe UI"/>
          <w:color w:val="000000"/>
          <w:lang w:val="en-US"/>
        </w:rPr>
        <w:t xml:space="preserve"> 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cmd</w:t>
      </w:r>
      <w:proofErr w:type="spellEnd"/>
      <w:r w:rsidRPr="00F8750F">
        <w:rPr>
          <w:rFonts w:eastAsia="Times New Roman"/>
          <w:color w:val="000000"/>
          <w:lang w:val="en-US"/>
        </w:rPr>
        <w:t>” again. Inside the container run “</w:t>
      </w:r>
      <w:proofErr w:type="spellStart"/>
      <w:r w:rsidRPr="00F8750F">
        <w:rPr>
          <w:rFonts w:eastAsia="Times New Roman"/>
          <w:color w:val="000000"/>
          <w:lang w:val="en-US"/>
        </w:rPr>
        <w:t>dir</w:t>
      </w:r>
      <w:proofErr w:type="spellEnd"/>
      <w:r w:rsidRPr="00F8750F">
        <w:rPr>
          <w:rFonts w:eastAsia="Times New Roman"/>
          <w:color w:val="000000"/>
          <w:lang w:val="en-US"/>
        </w:rPr>
        <w:t>”.</w:t>
      </w:r>
    </w:p>
    <w:p w14:paraId="0C723730" w14:textId="77777777" w:rsidR="00F8750F" w:rsidRPr="00F8750F" w:rsidRDefault="00F8750F" w:rsidP="00F8750F">
      <w:pPr>
        <w:rPr>
          <w:rFonts w:eastAsia="Times New Roman"/>
          <w:color w:val="000000"/>
          <w:lang w:val="en-US"/>
        </w:rPr>
      </w:pPr>
      <w:r w:rsidRPr="00F8750F">
        <w:rPr>
          <w:rFonts w:eastAsia="Times New Roman"/>
          <w:color w:val="000000"/>
          <w:lang w:val="en-US"/>
        </w:rPr>
        <w:t>Verify that the folder and file your created earlier in not there anymore.</w:t>
      </w:r>
    </w:p>
    <w:p w14:paraId="14BBE131" w14:textId="77777777" w:rsidR="00F8750F" w:rsidRPr="00F8750F" w:rsidRDefault="00F8750F" w:rsidP="00F8750F">
      <w:pPr>
        <w:rPr>
          <w:rFonts w:eastAsia="Times New Roman"/>
          <w:color w:val="000000"/>
          <w:lang w:val="en-US"/>
        </w:rPr>
      </w:pPr>
    </w:p>
    <w:p w14:paraId="06BAC37C" w14:textId="77777777" w:rsidR="00F8750F" w:rsidRPr="00F8750F" w:rsidRDefault="00F8750F" w:rsidP="00F8750F">
      <w:pPr>
        <w:rPr>
          <w:rFonts w:eastAsia="Times New Roman"/>
          <w:color w:val="000000"/>
          <w:lang w:val="en-US"/>
        </w:rPr>
      </w:pPr>
    </w:p>
    <w:p w14:paraId="45EA25BE" w14:textId="77777777" w:rsidR="00F8750F" w:rsidRPr="00F8750F" w:rsidRDefault="00F8750F" w:rsidP="00F8750F">
      <w:pPr>
        <w:rPr>
          <w:rFonts w:ascii="Segoe UI" w:eastAsia="Times New Roman" w:hAnsi="Segoe UI" w:cs="Segoe UI"/>
          <w:b/>
          <w:color w:val="000000"/>
          <w:spacing w:val="-10"/>
          <w:lang w:val="en-US"/>
        </w:rPr>
      </w:pPr>
      <w:r w:rsidRPr="00F8750F">
        <w:rPr>
          <w:rFonts w:eastAsia="Times New Roman"/>
          <w:color w:val="000000"/>
          <w:lang w:val="en-US"/>
        </w:rPr>
        <w:br w:type="page"/>
      </w:r>
    </w:p>
    <w:p w14:paraId="42B6BE9E" w14:textId="77777777" w:rsidR="00F8750F" w:rsidRPr="00F8750F" w:rsidRDefault="00F8750F" w:rsidP="00E47430">
      <w:pPr>
        <w:pStyle w:val="Heading2"/>
        <w:numPr>
          <w:ilvl w:val="0"/>
          <w:numId w:val="0"/>
        </w:numPr>
        <w:ind w:left="576" w:hanging="576"/>
        <w:rPr>
          <w:lang w:val="en-US"/>
        </w:rPr>
      </w:pPr>
      <w:r w:rsidRPr="00F8750F">
        <w:rPr>
          <w:lang w:val="en-US"/>
        </w:rPr>
        <w:lastRenderedPageBreak/>
        <w:t>Exercise 2: Build a new Container Image</w:t>
      </w:r>
    </w:p>
    <w:p w14:paraId="77BB9002" w14:textId="47163B4D" w:rsidR="00F8750F" w:rsidRPr="00F8750F" w:rsidRDefault="00F8750F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F8750F">
        <w:rPr>
          <w:rFonts w:ascii="Segoe UI" w:eastAsia="Times New Roman" w:hAnsi="Segoe UI" w:cs="Segoe UI"/>
          <w:color w:val="000000"/>
          <w:lang w:val="en-US"/>
        </w:rPr>
        <w:t xml:space="preserve">In this </w:t>
      </w:r>
      <w:r w:rsidR="007208BA" w:rsidRPr="00F8750F">
        <w:rPr>
          <w:rFonts w:ascii="Segoe UI" w:eastAsia="Times New Roman" w:hAnsi="Segoe UI" w:cs="Segoe UI"/>
          <w:color w:val="000000"/>
          <w:lang w:val="en-US"/>
        </w:rPr>
        <w:t>exercise,</w:t>
      </w:r>
      <w:r w:rsidRPr="00F8750F" w:rsidDel="00C13364">
        <w:rPr>
          <w:rFonts w:ascii="Segoe UI" w:eastAsia="Times New Roman" w:hAnsi="Segoe UI" w:cs="Segoe UI"/>
          <w:color w:val="000000"/>
          <w:lang w:val="en-US"/>
        </w:rPr>
        <w:t xml:space="preserve"> </w:t>
      </w:r>
      <w:r w:rsidRPr="00F8750F">
        <w:rPr>
          <w:rFonts w:ascii="Segoe UI" w:eastAsia="Times New Roman" w:hAnsi="Segoe UI" w:cs="Segoe UI"/>
          <w:color w:val="000000"/>
          <w:lang w:val="en-US"/>
        </w:rPr>
        <w:t>you will go through the steps of creating a new Container image first from the command</w:t>
      </w:r>
      <w:r w:rsidR="007208BA">
        <w:rPr>
          <w:rFonts w:ascii="Segoe UI" w:eastAsia="Times New Roman" w:hAnsi="Segoe UI" w:cs="Segoe UI"/>
          <w:color w:val="000000"/>
          <w:lang w:val="en-US"/>
        </w:rPr>
        <w:t xml:space="preserve"> </w:t>
      </w:r>
      <w:r w:rsidRPr="00F8750F">
        <w:rPr>
          <w:rFonts w:ascii="Segoe UI" w:eastAsia="Times New Roman" w:hAnsi="Segoe UI" w:cs="Segoe UI"/>
          <w:color w:val="000000"/>
          <w:lang w:val="en-US"/>
        </w:rPr>
        <w:t>line using Docker commit and in a second step by using a docker file and the docker build command. Accompanying files can be found I the demo 1.2.4 folder.</w:t>
      </w:r>
      <w:r w:rsidRPr="00F8750F">
        <w:rPr>
          <w:rFonts w:eastAsia="Times New Roman"/>
          <w:color w:val="000000"/>
          <w:lang w:val="en-US"/>
        </w:rPr>
        <w:t xml:space="preserve"> The complete video of this exercise can be found in the course.</w:t>
      </w:r>
    </w:p>
    <w:p w14:paraId="71908A0B" w14:textId="77777777" w:rsidR="00F8750F" w:rsidRPr="00F8750F" w:rsidRDefault="00F8750F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lang w:val="en-US"/>
        </w:rPr>
      </w:pPr>
    </w:p>
    <w:p w14:paraId="510CC8CC" w14:textId="77777777" w:rsidR="00F8750F" w:rsidRPr="00F8750F" w:rsidRDefault="00F8750F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lang w:val="en-US"/>
        </w:rPr>
      </w:pPr>
      <w:r w:rsidRPr="00F8750F">
        <w:rPr>
          <w:rStyle w:val="Heading4Char"/>
          <w:lang w:val="en-US"/>
        </w:rPr>
        <w:t>Using steps on the command-line</w:t>
      </w:r>
      <w:r w:rsidRPr="00F8750F">
        <w:rPr>
          <w:rFonts w:ascii="Segoe UI" w:eastAsia="Times New Roman" w:hAnsi="Segoe UI" w:cs="Segoe UI"/>
          <w:lang w:val="en-US"/>
        </w:rPr>
        <w:br/>
      </w:r>
    </w:p>
    <w:p w14:paraId="72801D3D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 xml:space="preserve">docker run -it --name 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mycontainer</w:t>
      </w:r>
      <w:proofErr w:type="spellEnd"/>
      <w:r w:rsidRPr="007208BA">
        <w:rPr>
          <w:rFonts w:ascii="Segoe UI" w:eastAsia="Times New Roman" w:hAnsi="Segoe UI" w:cs="Segoe UI"/>
          <w:color w:val="000000"/>
          <w:lang w:val="en-US"/>
        </w:rPr>
        <w:t xml:space="preserve"> 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microsoft</w:t>
      </w:r>
      <w:proofErr w:type="spellEnd"/>
      <w:r w:rsidRPr="007208BA">
        <w:rPr>
          <w:rFonts w:ascii="Segoe UI" w:eastAsia="Times New Roman" w:hAnsi="Segoe UI" w:cs="Segoe UI"/>
          <w:color w:val="000000"/>
          <w:lang w:val="en-US"/>
        </w:rPr>
        <w:t>/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windowsservercore</w:t>
      </w:r>
      <w:proofErr w:type="spellEnd"/>
      <w:r w:rsidRPr="007208BA">
        <w:rPr>
          <w:rFonts w:ascii="Segoe UI" w:eastAsia="Times New Roman" w:hAnsi="Segoe UI" w:cs="Segoe UI"/>
          <w:color w:val="000000"/>
          <w:lang w:val="en-US"/>
        </w:rPr>
        <w:t xml:space="preserve"> 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cmd</w:t>
      </w:r>
      <w:proofErr w:type="spellEnd"/>
    </w:p>
    <w:p w14:paraId="37EE92EA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 xml:space="preserve">md 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builddemo</w:t>
      </w:r>
      <w:proofErr w:type="spellEnd"/>
    </w:p>
    <w:p w14:paraId="5686E842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 xml:space="preserve">cd 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buidldemo</w:t>
      </w:r>
      <w:proofErr w:type="spellEnd"/>
    </w:p>
    <w:p w14:paraId="1089103C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>copy con myfile.txt</w:t>
      </w:r>
    </w:p>
    <w:p w14:paraId="7540829E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>this is a text file</w:t>
      </w:r>
    </w:p>
    <w:p w14:paraId="46DFE9C6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ctrl+c</w:t>
      </w:r>
      <w:proofErr w:type="spellEnd"/>
    </w:p>
    <w:p w14:paraId="17182CDF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>exit</w:t>
      </w:r>
    </w:p>
    <w:p w14:paraId="157E159F" w14:textId="77777777" w:rsidR="00F8750F" w:rsidRPr="00CE70FC" w:rsidRDefault="00F8750F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lang w:val="en-US"/>
        </w:rPr>
      </w:pPr>
    </w:p>
    <w:p w14:paraId="2110277E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 xml:space="preserve">docker 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ps</w:t>
      </w:r>
      <w:proofErr w:type="spellEnd"/>
      <w:r w:rsidRPr="007208BA">
        <w:rPr>
          <w:rFonts w:ascii="Segoe UI" w:eastAsia="Times New Roman" w:hAnsi="Segoe UI" w:cs="Segoe UI"/>
          <w:color w:val="000000"/>
          <w:lang w:val="en-US"/>
        </w:rPr>
        <w:t xml:space="preserve"> -a</w:t>
      </w:r>
    </w:p>
    <w:p w14:paraId="03C7BF21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 xml:space="preserve">docker commit 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mycontainerimage</w:t>
      </w:r>
      <w:proofErr w:type="spellEnd"/>
      <w:r w:rsidRPr="007208BA">
        <w:rPr>
          <w:rFonts w:ascii="Segoe UI" w:eastAsia="Times New Roman" w:hAnsi="Segoe UI" w:cs="Segoe UI"/>
          <w:color w:val="000000"/>
          <w:lang w:val="en-US"/>
        </w:rPr>
        <w:t xml:space="preserve"> 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mycontainer</w:t>
      </w:r>
      <w:proofErr w:type="spellEnd"/>
      <w:r w:rsidRPr="007208BA">
        <w:rPr>
          <w:rFonts w:ascii="Segoe UI" w:eastAsia="Times New Roman" w:hAnsi="Segoe UI" w:cs="Segoe UI"/>
          <w:color w:val="000000"/>
          <w:lang w:val="en-US"/>
        </w:rPr>
        <w:t xml:space="preserve"> </w:t>
      </w:r>
    </w:p>
    <w:p w14:paraId="20FC0ADD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 xml:space="preserve">docker images </w:t>
      </w:r>
    </w:p>
    <w:p w14:paraId="00398AC5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 xml:space="preserve">docker stop 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mycontainer</w:t>
      </w:r>
      <w:proofErr w:type="spellEnd"/>
    </w:p>
    <w:p w14:paraId="3A8D49CF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 xml:space="preserve">docker 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rm</w:t>
      </w:r>
      <w:proofErr w:type="spellEnd"/>
      <w:r w:rsidRPr="007208BA">
        <w:rPr>
          <w:rFonts w:ascii="Segoe UI" w:eastAsia="Times New Roman" w:hAnsi="Segoe UI" w:cs="Segoe UI"/>
          <w:color w:val="000000"/>
          <w:lang w:val="en-US"/>
        </w:rPr>
        <w:t xml:space="preserve"> 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mycontainer</w:t>
      </w:r>
      <w:proofErr w:type="spellEnd"/>
    </w:p>
    <w:p w14:paraId="5955646A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 xml:space="preserve">docker run -it --name 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mycontainer</w:t>
      </w:r>
      <w:proofErr w:type="spellEnd"/>
      <w:r w:rsidRPr="007208BA">
        <w:rPr>
          <w:rFonts w:ascii="Segoe UI" w:eastAsia="Times New Roman" w:hAnsi="Segoe UI" w:cs="Segoe UI"/>
          <w:color w:val="000000"/>
          <w:lang w:val="en-US"/>
        </w:rPr>
        <w:t xml:space="preserve"> 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microsoft</w:t>
      </w:r>
      <w:proofErr w:type="spellEnd"/>
      <w:r w:rsidRPr="007208BA">
        <w:rPr>
          <w:rFonts w:ascii="Segoe UI" w:eastAsia="Times New Roman" w:hAnsi="Segoe UI" w:cs="Segoe UI"/>
          <w:color w:val="000000"/>
          <w:lang w:val="en-US"/>
        </w:rPr>
        <w:t>/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windowsservercore</w:t>
      </w:r>
      <w:proofErr w:type="spellEnd"/>
      <w:r w:rsidRPr="007208BA">
        <w:rPr>
          <w:rFonts w:ascii="Segoe UI" w:eastAsia="Times New Roman" w:hAnsi="Segoe UI" w:cs="Segoe UI"/>
          <w:color w:val="000000"/>
          <w:lang w:val="en-US"/>
        </w:rPr>
        <w:t xml:space="preserve"> 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cmd</w:t>
      </w:r>
      <w:proofErr w:type="spellEnd"/>
    </w:p>
    <w:p w14:paraId="3BFA130B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dir</w:t>
      </w:r>
      <w:proofErr w:type="spellEnd"/>
    </w:p>
    <w:p w14:paraId="03B9735A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>exit</w:t>
      </w:r>
    </w:p>
    <w:p w14:paraId="7C8AFBD0" w14:textId="77777777" w:rsidR="00F8750F" w:rsidRPr="00CE70FC" w:rsidRDefault="00F8750F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lang w:val="en-US"/>
        </w:rPr>
      </w:pPr>
    </w:p>
    <w:p w14:paraId="7AEB5CA2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 xml:space="preserve">docker run -it 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mycontainerimage</w:t>
      </w:r>
      <w:proofErr w:type="spellEnd"/>
      <w:r w:rsidRPr="007208BA">
        <w:rPr>
          <w:rFonts w:ascii="Segoe UI" w:eastAsia="Times New Roman" w:hAnsi="Segoe UI" w:cs="Segoe UI"/>
          <w:color w:val="000000"/>
          <w:lang w:val="en-US"/>
        </w:rPr>
        <w:t xml:space="preserve"> 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cmd</w:t>
      </w:r>
      <w:proofErr w:type="spellEnd"/>
    </w:p>
    <w:p w14:paraId="324DBFA5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dir</w:t>
      </w:r>
      <w:proofErr w:type="spellEnd"/>
      <w:r w:rsidRPr="007208BA">
        <w:rPr>
          <w:rFonts w:ascii="Segoe UI" w:eastAsia="Times New Roman" w:hAnsi="Segoe UI" w:cs="Segoe UI"/>
          <w:color w:val="000000"/>
          <w:lang w:val="en-US"/>
        </w:rPr>
        <w:t xml:space="preserve"> </w:t>
      </w:r>
    </w:p>
    <w:p w14:paraId="6BBDDC1B" w14:textId="77777777" w:rsidR="00F8750F" w:rsidRPr="00F8750F" w:rsidRDefault="00F8750F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lang w:val="en-US"/>
        </w:rPr>
      </w:pPr>
      <w:r w:rsidRPr="00F8750F">
        <w:rPr>
          <w:rFonts w:ascii="Segoe UI" w:eastAsia="Times New Roman" w:hAnsi="Segoe UI" w:cs="Segoe UI"/>
          <w:lang w:val="en-US"/>
        </w:rPr>
        <w:t>you see the demo folder again</w:t>
      </w:r>
    </w:p>
    <w:p w14:paraId="6DB1D65E" w14:textId="77777777" w:rsidR="00F8750F" w:rsidRPr="00F8750F" w:rsidRDefault="00F8750F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lang w:val="en-US"/>
        </w:rPr>
      </w:pPr>
    </w:p>
    <w:p w14:paraId="5A79B6FA" w14:textId="77777777" w:rsidR="00F8750F" w:rsidRPr="00F8750F" w:rsidRDefault="00F8750F" w:rsidP="00F8750F">
      <w:pPr>
        <w:pStyle w:val="Heading4"/>
        <w:rPr>
          <w:rFonts w:eastAsia="Times New Roman"/>
          <w:lang w:val="en-US"/>
        </w:rPr>
      </w:pPr>
      <w:r w:rsidRPr="00F8750F">
        <w:rPr>
          <w:rFonts w:eastAsia="Times New Roman"/>
          <w:lang w:val="en-US"/>
        </w:rPr>
        <w:t>Now using the docker build file</w:t>
      </w:r>
    </w:p>
    <w:p w14:paraId="0A6D8524" w14:textId="77777777" w:rsidR="00F8750F" w:rsidRPr="00F8750F" w:rsidRDefault="00F8750F" w:rsidP="00F8750F">
      <w:pPr>
        <w:rPr>
          <w:rFonts w:ascii="Segoe UI" w:eastAsia="Times New Roman" w:hAnsi="Segoe UI" w:cs="Segoe UI"/>
          <w:lang w:val="en-US"/>
        </w:rPr>
      </w:pPr>
      <w:r w:rsidRPr="00F8750F">
        <w:rPr>
          <w:rFonts w:ascii="Segoe UI" w:eastAsia="Times New Roman" w:hAnsi="Segoe UI" w:cs="Segoe UI"/>
          <w:lang w:val="en-US"/>
        </w:rPr>
        <w:t>Ensure you are in the folder 1.2.4 that contains the docker file</w:t>
      </w:r>
    </w:p>
    <w:p w14:paraId="26997445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 xml:space="preserve">Docker build -t </w:t>
      </w:r>
      <w:proofErr w:type="spellStart"/>
      <w:proofErr w:type="gramStart"/>
      <w:r w:rsidRPr="007208BA">
        <w:rPr>
          <w:rFonts w:ascii="Segoe UI" w:eastAsia="Times New Roman" w:hAnsi="Segoe UI" w:cs="Segoe UI"/>
          <w:color w:val="000000"/>
          <w:lang w:val="en-US"/>
        </w:rPr>
        <w:t>mynewiiscontainer</w:t>
      </w:r>
      <w:proofErr w:type="spellEnd"/>
      <w:r w:rsidRPr="007208BA">
        <w:rPr>
          <w:rFonts w:ascii="Segoe UI" w:eastAsia="Times New Roman" w:hAnsi="Segoe UI" w:cs="Segoe UI"/>
          <w:color w:val="000000"/>
          <w:lang w:val="en-US"/>
        </w:rPr>
        <w:t xml:space="preserve"> .</w:t>
      </w:r>
      <w:proofErr w:type="gramEnd"/>
    </w:p>
    <w:p w14:paraId="680E4BC3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>Docker images</w:t>
      </w:r>
    </w:p>
    <w:p w14:paraId="077D69BC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 xml:space="preserve">Docker run -d -p 80:80 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mynewiiscontainer</w:t>
      </w:r>
      <w:proofErr w:type="spellEnd"/>
      <w:r w:rsidRPr="007208BA">
        <w:rPr>
          <w:rFonts w:ascii="Segoe UI" w:eastAsia="Times New Roman" w:hAnsi="Segoe UI" w:cs="Segoe UI"/>
          <w:color w:val="000000"/>
          <w:lang w:val="en-US"/>
        </w:rPr>
        <w:t xml:space="preserve"> </w:t>
      </w:r>
    </w:p>
    <w:p w14:paraId="714E085E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 xml:space="preserve">Docker 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ps</w:t>
      </w:r>
      <w:proofErr w:type="spellEnd"/>
      <w:r w:rsidRPr="007208BA">
        <w:rPr>
          <w:rFonts w:ascii="Segoe UI" w:eastAsia="Times New Roman" w:hAnsi="Segoe UI" w:cs="Segoe UI"/>
          <w:color w:val="000000"/>
          <w:lang w:val="en-US"/>
        </w:rPr>
        <w:t xml:space="preserve"> -&gt; find the running container ID</w:t>
      </w:r>
    </w:p>
    <w:p w14:paraId="59A3EB65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 xml:space="preserve">Docker inspect </w:t>
      </w:r>
      <w:proofErr w:type="spellStart"/>
      <w:r w:rsidRPr="007208BA">
        <w:rPr>
          <w:rFonts w:ascii="Segoe UI" w:eastAsia="Times New Roman" w:hAnsi="Segoe UI" w:cs="Segoe UI"/>
          <w:color w:val="000000"/>
          <w:lang w:val="en-US"/>
        </w:rPr>
        <w:t>containerID</w:t>
      </w:r>
      <w:proofErr w:type="spellEnd"/>
    </w:p>
    <w:p w14:paraId="008A553E" w14:textId="77777777" w:rsidR="00F8750F" w:rsidRPr="007208BA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7208BA">
        <w:rPr>
          <w:rFonts w:ascii="Segoe UI" w:eastAsia="Times New Roman" w:hAnsi="Segoe UI" w:cs="Segoe UI"/>
          <w:color w:val="000000"/>
          <w:lang w:val="en-US"/>
        </w:rPr>
        <w:t>Find the IP address</w:t>
      </w:r>
    </w:p>
    <w:p w14:paraId="55F4CCF1" w14:textId="25E7D310" w:rsidR="00F8750F" w:rsidRPr="00F8750F" w:rsidRDefault="00F8750F" w:rsidP="00F8750F">
      <w:pPr>
        <w:rPr>
          <w:rFonts w:ascii="Segoe UI" w:eastAsia="Times New Roman" w:hAnsi="Segoe UI" w:cs="Segoe UI"/>
          <w:lang w:val="en-US"/>
        </w:rPr>
      </w:pPr>
      <w:r w:rsidRPr="00F8750F">
        <w:rPr>
          <w:rFonts w:ascii="Segoe UI" w:eastAsia="Times New Roman" w:hAnsi="Segoe UI" w:cs="Segoe UI"/>
          <w:lang w:val="en-US"/>
        </w:rPr>
        <w:t xml:space="preserve">Start a browser to the found IP </w:t>
      </w:r>
      <w:r w:rsidR="00CE70FC" w:rsidRPr="00F8750F">
        <w:rPr>
          <w:rFonts w:ascii="Segoe UI" w:eastAsia="Times New Roman" w:hAnsi="Segoe UI" w:cs="Segoe UI"/>
          <w:lang w:val="en-US"/>
        </w:rPr>
        <w:t>addre</w:t>
      </w:r>
      <w:r w:rsidR="00CE70FC">
        <w:rPr>
          <w:rFonts w:ascii="Segoe UI" w:eastAsia="Times New Roman" w:hAnsi="Segoe UI" w:cs="Segoe UI"/>
          <w:lang w:val="en-US"/>
        </w:rPr>
        <w:t>ss</w:t>
      </w:r>
      <w:r w:rsidRPr="00F8750F">
        <w:rPr>
          <w:rFonts w:ascii="Segoe UI" w:eastAsia="Times New Roman" w:hAnsi="Segoe UI" w:cs="Segoe UI"/>
          <w:lang w:val="en-US"/>
        </w:rPr>
        <w:t xml:space="preserve"> and see the new website running on port 80 serving the index.htm file that is in the current folder</w:t>
      </w:r>
    </w:p>
    <w:p w14:paraId="2B6713D8" w14:textId="77777777" w:rsidR="00F8750F" w:rsidRPr="00F8750F" w:rsidRDefault="00F8750F" w:rsidP="00F8750F">
      <w:pPr>
        <w:rPr>
          <w:rFonts w:ascii="Segoe UI" w:eastAsia="Times New Roman" w:hAnsi="Segoe UI" w:cs="Segoe UI"/>
          <w:lang w:val="en-US"/>
        </w:rPr>
      </w:pPr>
    </w:p>
    <w:p w14:paraId="2C70FFB1" w14:textId="77777777" w:rsidR="00F8750F" w:rsidRPr="00F8750F" w:rsidRDefault="00F8750F" w:rsidP="00F8750F">
      <w:pPr>
        <w:rPr>
          <w:rFonts w:ascii="Segoe UI" w:eastAsia="Times New Roman" w:hAnsi="Segoe UI" w:cs="Segoe UI"/>
          <w:lang w:val="en-US"/>
        </w:rPr>
      </w:pPr>
    </w:p>
    <w:p w14:paraId="060DE1F3" w14:textId="77777777" w:rsidR="00F8750F" w:rsidRPr="00F8750F" w:rsidRDefault="00F8750F" w:rsidP="00E47430">
      <w:pPr>
        <w:pStyle w:val="Heading2"/>
        <w:numPr>
          <w:ilvl w:val="0"/>
          <w:numId w:val="0"/>
        </w:numPr>
        <w:ind w:left="576" w:hanging="576"/>
        <w:rPr>
          <w:rFonts w:eastAsia="Times New Roman"/>
          <w:color w:val="000000"/>
          <w:sz w:val="24"/>
          <w:lang w:val="en-US"/>
        </w:rPr>
      </w:pPr>
      <w:r w:rsidRPr="00F8750F">
        <w:rPr>
          <w:rFonts w:eastAsia="Times New Roman"/>
          <w:color w:val="000000"/>
          <w:sz w:val="24"/>
          <w:lang w:val="en-US"/>
        </w:rPr>
        <w:br w:type="page"/>
      </w:r>
      <w:r w:rsidRPr="00F8750F">
        <w:rPr>
          <w:lang w:val="en-US"/>
        </w:rPr>
        <w:lastRenderedPageBreak/>
        <w:t xml:space="preserve">Exercise 3: </w:t>
      </w:r>
      <w:r w:rsidRPr="00F8750F">
        <w:rPr>
          <w:rStyle w:val="Heading2Char"/>
          <w:lang w:val="en-US"/>
        </w:rPr>
        <w:t>Using docker-compose to orchestrate multiple containers</w:t>
      </w:r>
    </w:p>
    <w:p w14:paraId="5DA1E70A" w14:textId="59E86AA8" w:rsidR="00F8750F" w:rsidRPr="00F8750F" w:rsidRDefault="00F8750F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F8750F">
        <w:rPr>
          <w:rFonts w:ascii="Segoe UI" w:eastAsia="Times New Roman" w:hAnsi="Segoe UI" w:cs="Segoe UI"/>
          <w:color w:val="000000"/>
          <w:lang w:val="en-US"/>
        </w:rPr>
        <w:t xml:space="preserve">In this </w:t>
      </w:r>
      <w:r w:rsidR="007208BA" w:rsidRPr="00F8750F">
        <w:rPr>
          <w:rFonts w:ascii="Segoe UI" w:eastAsia="Times New Roman" w:hAnsi="Segoe UI" w:cs="Segoe UI"/>
          <w:color w:val="000000"/>
          <w:lang w:val="en-US"/>
        </w:rPr>
        <w:t>exercise,</w:t>
      </w:r>
      <w:r w:rsidRPr="00F8750F" w:rsidDel="00C13364">
        <w:rPr>
          <w:rFonts w:ascii="Segoe UI" w:eastAsia="Times New Roman" w:hAnsi="Segoe UI" w:cs="Segoe UI"/>
          <w:color w:val="000000"/>
          <w:lang w:val="en-US"/>
        </w:rPr>
        <w:t xml:space="preserve"> </w:t>
      </w:r>
      <w:r w:rsidRPr="00F8750F">
        <w:rPr>
          <w:rFonts w:ascii="Segoe UI" w:eastAsia="Times New Roman" w:hAnsi="Segoe UI" w:cs="Segoe UI"/>
          <w:color w:val="000000"/>
          <w:lang w:val="en-US"/>
        </w:rPr>
        <w:t xml:space="preserve">you will create multiple container instances that have a dependency. You will create a blog website that has a dependency on a database that also run’s in a container. The required files for this demo can </w:t>
      </w:r>
      <w:r w:rsidR="00CE70FC">
        <w:rPr>
          <w:rFonts w:ascii="Segoe UI" w:eastAsia="Times New Roman" w:hAnsi="Segoe UI" w:cs="Segoe UI"/>
          <w:color w:val="000000"/>
          <w:lang w:val="en-US"/>
        </w:rPr>
        <w:t>be found in the folder demo 1.4</w:t>
      </w:r>
      <w:r w:rsidRPr="00F8750F">
        <w:rPr>
          <w:rFonts w:ascii="Segoe UI" w:eastAsia="Times New Roman" w:hAnsi="Segoe UI" w:cs="Segoe UI"/>
          <w:color w:val="000000"/>
          <w:lang w:val="en-US"/>
        </w:rPr>
        <w:t>.4</w:t>
      </w:r>
    </w:p>
    <w:p w14:paraId="27295A94" w14:textId="77777777" w:rsidR="00F8750F" w:rsidRPr="00F8750F" w:rsidRDefault="00F8750F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F8750F">
        <w:rPr>
          <w:rFonts w:ascii="Segoe UI" w:eastAsia="Times New Roman" w:hAnsi="Segoe UI" w:cs="Segoe UI"/>
          <w:color w:val="000000"/>
          <w:lang w:val="en-US"/>
        </w:rPr>
        <w:t>The complete video of this exercise can be found in the course.</w:t>
      </w:r>
    </w:p>
    <w:p w14:paraId="7884A17A" w14:textId="77777777" w:rsidR="00F8750F" w:rsidRPr="00F8750F" w:rsidRDefault="00F8750F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</w:p>
    <w:p w14:paraId="1333AAA0" w14:textId="5979E7F2" w:rsidR="00F8750F" w:rsidRPr="00F8750F" w:rsidRDefault="00CE70FC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>
        <w:rPr>
          <w:rFonts w:ascii="Segoe UI" w:eastAsia="Times New Roman" w:hAnsi="Segoe UI" w:cs="Segoe UI"/>
          <w:color w:val="000000"/>
          <w:lang w:val="en-US"/>
        </w:rPr>
        <w:t>In the folder demo 1.4</w:t>
      </w:r>
      <w:r w:rsidR="00F8750F" w:rsidRPr="00F8750F">
        <w:rPr>
          <w:rFonts w:ascii="Segoe UI" w:eastAsia="Times New Roman" w:hAnsi="Segoe UI" w:cs="Segoe UI"/>
          <w:color w:val="000000"/>
          <w:lang w:val="en-US"/>
        </w:rPr>
        <w:t>.4 run the following command</w:t>
      </w:r>
      <w:r w:rsidR="007208BA">
        <w:rPr>
          <w:rFonts w:ascii="Segoe UI" w:eastAsia="Times New Roman" w:hAnsi="Segoe UI" w:cs="Segoe UI"/>
          <w:color w:val="000000"/>
          <w:lang w:val="en-US"/>
        </w:rPr>
        <w:t xml:space="preserve"> </w:t>
      </w:r>
      <w:r w:rsidR="00F8750F" w:rsidRPr="00F8750F">
        <w:rPr>
          <w:rFonts w:ascii="Segoe UI" w:eastAsia="Times New Roman" w:hAnsi="Segoe UI" w:cs="Segoe UI"/>
          <w:color w:val="000000"/>
          <w:lang w:val="en-US"/>
        </w:rPr>
        <w:t>line:</w:t>
      </w:r>
    </w:p>
    <w:p w14:paraId="7A095ECC" w14:textId="77777777" w:rsidR="007208BA" w:rsidRDefault="007208BA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</w:p>
    <w:p w14:paraId="402585C8" w14:textId="5B9EE6CE" w:rsidR="00F8750F" w:rsidRPr="00F8750F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F8750F">
        <w:rPr>
          <w:rFonts w:ascii="Segoe UI" w:eastAsia="Times New Roman" w:hAnsi="Segoe UI" w:cs="Segoe UI"/>
          <w:color w:val="000000"/>
          <w:lang w:val="en-US"/>
        </w:rPr>
        <w:t>Docker-compose up</w:t>
      </w:r>
    </w:p>
    <w:p w14:paraId="7A8A1255" w14:textId="77777777" w:rsidR="00F8750F" w:rsidRPr="00F8750F" w:rsidRDefault="00F8750F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</w:p>
    <w:p w14:paraId="1DEE4E6D" w14:textId="77777777" w:rsidR="00F8750F" w:rsidRPr="00F8750F" w:rsidRDefault="00F8750F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F8750F">
        <w:rPr>
          <w:rFonts w:ascii="Segoe UI" w:eastAsia="Times New Roman" w:hAnsi="Segoe UI" w:cs="Segoe UI"/>
          <w:color w:val="000000"/>
          <w:lang w:val="en-US"/>
        </w:rPr>
        <w:t>Start a new command prompt to inspect the running containers</w:t>
      </w:r>
    </w:p>
    <w:p w14:paraId="5A4375B3" w14:textId="77777777" w:rsidR="00F8750F" w:rsidRPr="00F8750F" w:rsidRDefault="00F8750F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F8750F">
        <w:rPr>
          <w:rFonts w:ascii="Segoe UI" w:eastAsia="Times New Roman" w:hAnsi="Segoe UI" w:cs="Segoe UI"/>
          <w:color w:val="000000"/>
          <w:lang w:val="en-US"/>
        </w:rPr>
        <w:t xml:space="preserve">Inspect the running containers and find the </w:t>
      </w:r>
      <w:proofErr w:type="spellStart"/>
      <w:r w:rsidRPr="00F8750F">
        <w:rPr>
          <w:rFonts w:ascii="Segoe UI" w:eastAsia="Times New Roman" w:hAnsi="Segoe UI" w:cs="Segoe UI"/>
          <w:color w:val="000000"/>
          <w:lang w:val="en-US"/>
        </w:rPr>
        <w:t>ip</w:t>
      </w:r>
      <w:proofErr w:type="spellEnd"/>
      <w:r w:rsidRPr="00F8750F">
        <w:rPr>
          <w:rFonts w:ascii="Segoe UI" w:eastAsia="Times New Roman" w:hAnsi="Segoe UI" w:cs="Segoe UI"/>
          <w:color w:val="000000"/>
          <w:lang w:val="en-US"/>
        </w:rPr>
        <w:t xml:space="preserve"> address of the web frontend</w:t>
      </w:r>
    </w:p>
    <w:p w14:paraId="69074684" w14:textId="77777777" w:rsidR="00F8750F" w:rsidRPr="00F8750F" w:rsidRDefault="00F8750F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</w:p>
    <w:p w14:paraId="572924C5" w14:textId="77777777" w:rsidR="00F8750F" w:rsidRPr="00F8750F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F8750F">
        <w:rPr>
          <w:rFonts w:ascii="Segoe UI" w:eastAsia="Times New Roman" w:hAnsi="Segoe UI" w:cs="Segoe UI"/>
          <w:color w:val="000000"/>
          <w:lang w:val="en-US"/>
        </w:rPr>
        <w:t xml:space="preserve">Docker </w:t>
      </w:r>
      <w:proofErr w:type="spellStart"/>
      <w:r w:rsidRPr="00F8750F">
        <w:rPr>
          <w:rFonts w:ascii="Segoe UI" w:eastAsia="Times New Roman" w:hAnsi="Segoe UI" w:cs="Segoe UI"/>
          <w:color w:val="000000"/>
          <w:lang w:val="en-US"/>
        </w:rPr>
        <w:t>ps</w:t>
      </w:r>
      <w:proofErr w:type="spellEnd"/>
    </w:p>
    <w:p w14:paraId="60748C34" w14:textId="77777777" w:rsidR="00F8750F" w:rsidRPr="00F8750F" w:rsidRDefault="00F8750F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</w:p>
    <w:p w14:paraId="7233A3A5" w14:textId="77777777" w:rsidR="00F8750F" w:rsidRPr="00F8750F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F8750F">
        <w:rPr>
          <w:rFonts w:ascii="Segoe UI" w:eastAsia="Times New Roman" w:hAnsi="Segoe UI" w:cs="Segoe UI"/>
          <w:color w:val="000000"/>
          <w:lang w:val="en-US"/>
        </w:rPr>
        <w:t xml:space="preserve">Docker inspect </w:t>
      </w:r>
      <w:proofErr w:type="spellStart"/>
      <w:r w:rsidRPr="00F8750F">
        <w:rPr>
          <w:rFonts w:ascii="Segoe UI" w:eastAsia="Times New Roman" w:hAnsi="Segoe UI" w:cs="Segoe UI"/>
          <w:color w:val="000000"/>
          <w:lang w:val="en-US"/>
        </w:rPr>
        <w:t>contianerID</w:t>
      </w:r>
      <w:proofErr w:type="spellEnd"/>
    </w:p>
    <w:p w14:paraId="4219DB57" w14:textId="77777777" w:rsidR="00F8750F" w:rsidRPr="00F8750F" w:rsidRDefault="00F8750F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</w:p>
    <w:p w14:paraId="75006FBF" w14:textId="2D4C2B77" w:rsidR="00F8750F" w:rsidRPr="00F8750F" w:rsidRDefault="00F8750F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F8750F">
        <w:rPr>
          <w:rFonts w:ascii="Segoe UI" w:eastAsia="Times New Roman" w:hAnsi="Segoe UI" w:cs="Segoe UI"/>
          <w:color w:val="000000"/>
          <w:lang w:val="en-US"/>
        </w:rPr>
        <w:t>Use a browser to go</w:t>
      </w:r>
      <w:r w:rsidR="007208BA">
        <w:rPr>
          <w:rFonts w:ascii="Segoe UI" w:eastAsia="Times New Roman" w:hAnsi="Segoe UI" w:cs="Segoe UI"/>
          <w:color w:val="000000"/>
          <w:lang w:val="en-US"/>
        </w:rPr>
        <w:t xml:space="preserve"> </w:t>
      </w:r>
      <w:r w:rsidRPr="00F8750F">
        <w:rPr>
          <w:rFonts w:ascii="Segoe UI" w:eastAsia="Times New Roman" w:hAnsi="Segoe UI" w:cs="Segoe UI"/>
          <w:color w:val="000000"/>
          <w:lang w:val="en-US"/>
        </w:rPr>
        <w:t>to the blogsite running in the containers (</w:t>
      </w:r>
      <w:hyperlink r:id="rId9" w:history="1">
        <w:r w:rsidRPr="00F8750F">
          <w:rPr>
            <w:rStyle w:val="Hyperlink"/>
            <w:rFonts w:ascii="Segoe UI" w:eastAsia="Times New Roman" w:hAnsi="Segoe UI" w:cs="Segoe UI"/>
            <w:lang w:val="en-US"/>
          </w:rPr>
          <w:t>http://containerIP/blogsite</w:t>
        </w:r>
      </w:hyperlink>
      <w:r w:rsidRPr="00F8750F">
        <w:rPr>
          <w:rFonts w:ascii="Segoe UI" w:eastAsia="Times New Roman" w:hAnsi="Segoe UI" w:cs="Segoe UI"/>
          <w:color w:val="000000"/>
          <w:lang w:val="en-US"/>
        </w:rPr>
        <w:t>)</w:t>
      </w:r>
    </w:p>
    <w:p w14:paraId="2CCBD5BE" w14:textId="77777777" w:rsidR="00F8750F" w:rsidRPr="00F8750F" w:rsidRDefault="00F8750F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</w:p>
    <w:p w14:paraId="22D3AE78" w14:textId="32502F21" w:rsidR="00F8750F" w:rsidRPr="00F8750F" w:rsidRDefault="00F8750F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F8750F">
        <w:rPr>
          <w:rFonts w:ascii="Segoe UI" w:eastAsia="Times New Roman" w:hAnsi="Segoe UI" w:cs="Segoe UI"/>
          <w:color w:val="000000"/>
          <w:lang w:val="en-US"/>
        </w:rPr>
        <w:t>Ensure you are in the d</w:t>
      </w:r>
      <w:r w:rsidR="00CE70FC">
        <w:rPr>
          <w:rFonts w:ascii="Segoe UI" w:eastAsia="Times New Roman" w:hAnsi="Segoe UI" w:cs="Segoe UI"/>
          <w:color w:val="000000"/>
          <w:lang w:val="en-US"/>
        </w:rPr>
        <w:t>emo 1.4</w:t>
      </w:r>
      <w:r w:rsidRPr="00F8750F">
        <w:rPr>
          <w:rFonts w:ascii="Segoe UI" w:eastAsia="Times New Roman" w:hAnsi="Segoe UI" w:cs="Segoe UI"/>
          <w:color w:val="000000"/>
          <w:lang w:val="en-US"/>
        </w:rPr>
        <w:t>.4. folder so we can clean up the containers</w:t>
      </w:r>
    </w:p>
    <w:p w14:paraId="2DD90045" w14:textId="77777777" w:rsidR="00F8750F" w:rsidRPr="00F8750F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F8750F">
        <w:rPr>
          <w:rFonts w:ascii="Segoe UI" w:eastAsia="Times New Roman" w:hAnsi="Segoe UI" w:cs="Segoe UI"/>
          <w:color w:val="000000"/>
          <w:lang w:val="en-US"/>
        </w:rPr>
        <w:t>Docker-compose down</w:t>
      </w:r>
    </w:p>
    <w:p w14:paraId="78EC2643" w14:textId="77777777" w:rsidR="00F8750F" w:rsidRPr="00F8750F" w:rsidRDefault="00F8750F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</w:p>
    <w:p w14:paraId="1684D852" w14:textId="77777777" w:rsidR="00F8750F" w:rsidRPr="00F8750F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F8750F">
        <w:rPr>
          <w:rFonts w:ascii="Segoe UI" w:eastAsia="Times New Roman" w:hAnsi="Segoe UI" w:cs="Segoe UI"/>
          <w:color w:val="000000"/>
          <w:lang w:val="en-US"/>
        </w:rPr>
        <w:t xml:space="preserve">Docker </w:t>
      </w:r>
      <w:proofErr w:type="spellStart"/>
      <w:r w:rsidRPr="00F8750F">
        <w:rPr>
          <w:rFonts w:ascii="Segoe UI" w:eastAsia="Times New Roman" w:hAnsi="Segoe UI" w:cs="Segoe UI"/>
          <w:color w:val="000000"/>
          <w:lang w:val="en-US"/>
        </w:rPr>
        <w:t>ps</w:t>
      </w:r>
      <w:proofErr w:type="spellEnd"/>
    </w:p>
    <w:p w14:paraId="016B7E8F" w14:textId="77777777" w:rsidR="00F8750F" w:rsidRPr="00F8750F" w:rsidRDefault="00F8750F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</w:p>
    <w:p w14:paraId="13E2F357" w14:textId="77777777" w:rsidR="00F8750F" w:rsidRPr="00F8750F" w:rsidRDefault="00F8750F" w:rsidP="0072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F8750F">
        <w:rPr>
          <w:rFonts w:ascii="Segoe UI" w:eastAsia="Times New Roman" w:hAnsi="Segoe UI" w:cs="Segoe UI"/>
          <w:color w:val="000000"/>
          <w:lang w:val="en-US"/>
        </w:rPr>
        <w:t xml:space="preserve">Docker </w:t>
      </w:r>
      <w:proofErr w:type="spellStart"/>
      <w:r w:rsidRPr="00F8750F">
        <w:rPr>
          <w:rFonts w:ascii="Segoe UI" w:eastAsia="Times New Roman" w:hAnsi="Segoe UI" w:cs="Segoe UI"/>
          <w:color w:val="000000"/>
          <w:lang w:val="en-US"/>
        </w:rPr>
        <w:t>ps</w:t>
      </w:r>
      <w:proofErr w:type="spellEnd"/>
      <w:r w:rsidRPr="00F8750F">
        <w:rPr>
          <w:rFonts w:ascii="Segoe UI" w:eastAsia="Times New Roman" w:hAnsi="Segoe UI" w:cs="Segoe UI"/>
          <w:color w:val="000000"/>
          <w:lang w:val="en-US"/>
        </w:rPr>
        <w:t xml:space="preserve"> -a</w:t>
      </w:r>
    </w:p>
    <w:p w14:paraId="049E1DB6" w14:textId="77777777" w:rsidR="00F8750F" w:rsidRPr="00F8750F" w:rsidRDefault="00F8750F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lang w:val="en-US"/>
        </w:rPr>
      </w:pPr>
    </w:p>
    <w:p w14:paraId="40E68A93" w14:textId="77777777" w:rsidR="00F8750F" w:rsidRPr="00F8750F" w:rsidRDefault="00F8750F" w:rsidP="00F8750F">
      <w:pPr>
        <w:rPr>
          <w:rFonts w:eastAsia="Times New Roman"/>
          <w:color w:val="000000"/>
          <w:lang w:val="en-US"/>
        </w:rPr>
      </w:pPr>
      <w:r w:rsidRPr="00F8750F">
        <w:rPr>
          <w:rFonts w:eastAsia="Times New Roman"/>
          <w:color w:val="000000"/>
          <w:lang w:val="en-US"/>
        </w:rPr>
        <w:br w:type="page"/>
      </w:r>
      <w:bookmarkStart w:id="0" w:name="_GoBack"/>
      <w:bookmarkEnd w:id="0"/>
    </w:p>
    <w:p w14:paraId="675EF51E" w14:textId="77777777" w:rsidR="00F8750F" w:rsidRPr="00F8750F" w:rsidRDefault="00F8750F" w:rsidP="00F8750F">
      <w:pPr>
        <w:rPr>
          <w:rFonts w:ascii="Segoe UI" w:eastAsia="Times New Roman" w:hAnsi="Segoe UI" w:cs="Segoe UI"/>
          <w:b/>
          <w:color w:val="000000"/>
          <w:spacing w:val="-10"/>
          <w:lang w:val="en-US"/>
        </w:rPr>
      </w:pPr>
    </w:p>
    <w:p w14:paraId="40EE5B9C" w14:textId="77777777" w:rsidR="00F8750F" w:rsidRPr="00F8750F" w:rsidRDefault="00F8750F" w:rsidP="00E47430">
      <w:pPr>
        <w:pStyle w:val="Heading2"/>
        <w:numPr>
          <w:ilvl w:val="0"/>
          <w:numId w:val="0"/>
        </w:numPr>
        <w:ind w:left="576" w:hanging="576"/>
        <w:rPr>
          <w:rStyle w:val="Heading2Char"/>
          <w:b/>
          <w:lang w:val="en-US"/>
        </w:rPr>
      </w:pPr>
      <w:r w:rsidRPr="00F8750F">
        <w:rPr>
          <w:lang w:val="en-US"/>
        </w:rPr>
        <w:t xml:space="preserve">Exercise 4: </w:t>
      </w:r>
      <w:r w:rsidRPr="00F8750F">
        <w:rPr>
          <w:rStyle w:val="Heading2Char"/>
          <w:lang w:val="en-US"/>
        </w:rPr>
        <w:t>Create a continuous delivery pipeline with VSTS</w:t>
      </w:r>
    </w:p>
    <w:p w14:paraId="133D561A" w14:textId="77777777" w:rsidR="00F8750F" w:rsidRPr="00F8750F" w:rsidRDefault="00F8750F" w:rsidP="00F8750F">
      <w:pPr>
        <w:rPr>
          <w:rFonts w:eastAsia="Times New Roman"/>
          <w:color w:val="000000"/>
          <w:lang w:val="en-US"/>
        </w:rPr>
      </w:pPr>
      <w:r w:rsidRPr="00F8750F">
        <w:rPr>
          <w:rFonts w:ascii="Segoe UI" w:eastAsia="Times New Roman" w:hAnsi="Segoe UI" w:cs="Segoe UI"/>
          <w:color w:val="000000"/>
          <w:lang w:val="en-US"/>
        </w:rPr>
        <w:t xml:space="preserve">In this </w:t>
      </w:r>
      <w:proofErr w:type="gramStart"/>
      <w:r w:rsidRPr="00F8750F">
        <w:rPr>
          <w:rFonts w:ascii="Segoe UI" w:eastAsia="Times New Roman" w:hAnsi="Segoe UI" w:cs="Segoe UI"/>
          <w:color w:val="000000"/>
          <w:lang w:val="en-US"/>
        </w:rPr>
        <w:t>exercise</w:t>
      </w:r>
      <w:proofErr w:type="gramEnd"/>
      <w:r w:rsidRPr="00F8750F">
        <w:rPr>
          <w:rFonts w:ascii="Segoe UI" w:eastAsia="Times New Roman" w:hAnsi="Segoe UI" w:cs="Segoe UI"/>
          <w:color w:val="000000"/>
          <w:lang w:val="en-US"/>
        </w:rPr>
        <w:t xml:space="preserve"> you create a build and deployment pipeline to run your custom created docker image on a build machine for validation</w:t>
      </w:r>
    </w:p>
    <w:p w14:paraId="331CE289" w14:textId="77777777" w:rsidR="00F8750F" w:rsidRPr="00F8750F" w:rsidRDefault="00F8750F" w:rsidP="00F8750F">
      <w:pPr>
        <w:shd w:val="clear" w:color="auto" w:fill="FFFFFF"/>
        <w:spacing w:line="240" w:lineRule="atLeast"/>
        <w:rPr>
          <w:rFonts w:ascii="Segoe UI" w:eastAsia="Times New Roman" w:hAnsi="Segoe UI" w:cs="Segoe UI"/>
          <w:color w:val="000000"/>
          <w:lang w:val="en-US"/>
        </w:rPr>
      </w:pPr>
      <w:r w:rsidRPr="00F8750F">
        <w:rPr>
          <w:rFonts w:ascii="Segoe UI" w:eastAsia="Times New Roman" w:hAnsi="Segoe UI" w:cs="Segoe UI"/>
          <w:color w:val="000000"/>
          <w:lang w:val="en-US"/>
        </w:rPr>
        <w:t>The complete video of this exercise can be found in the course.</w:t>
      </w:r>
    </w:p>
    <w:p w14:paraId="762B795C" w14:textId="77777777" w:rsidR="00F8750F" w:rsidRPr="00F8750F" w:rsidRDefault="00F8750F" w:rsidP="00F8750F">
      <w:pPr>
        <w:rPr>
          <w:lang w:val="en-US"/>
        </w:rPr>
      </w:pPr>
    </w:p>
    <w:p w14:paraId="7CDBA538" w14:textId="77777777" w:rsidR="00F8750F" w:rsidRPr="00F8750F" w:rsidRDefault="00F8750F" w:rsidP="00F8750F">
      <w:pPr>
        <w:rPr>
          <w:rFonts w:eastAsia="Times New Roman"/>
          <w:lang w:val="en-US"/>
        </w:rPr>
      </w:pPr>
      <w:r w:rsidRPr="00F8750F">
        <w:rPr>
          <w:rFonts w:ascii="Segoe UI" w:eastAsia="Times New Roman" w:hAnsi="Segoe UI" w:cs="Segoe UI"/>
          <w:lang w:val="en-US"/>
        </w:rPr>
        <w:t>Prerequisites:</w:t>
      </w:r>
    </w:p>
    <w:p w14:paraId="115E5DA4" w14:textId="77777777" w:rsidR="00F8750F" w:rsidRPr="00F8750F" w:rsidRDefault="00F8750F" w:rsidP="00F8750F">
      <w:pPr>
        <w:rPr>
          <w:rFonts w:eastAsia="Times New Roman"/>
          <w:lang w:val="en-US"/>
        </w:rPr>
      </w:pPr>
      <w:r w:rsidRPr="00F8750F">
        <w:rPr>
          <w:rFonts w:ascii="Segoe UI" w:eastAsia="Times New Roman" w:hAnsi="Segoe UI" w:cs="Segoe UI"/>
          <w:lang w:val="en-US"/>
        </w:rPr>
        <w:t>A Visual studio team services account</w:t>
      </w:r>
    </w:p>
    <w:p w14:paraId="6C3B1FA3" w14:textId="77777777" w:rsidR="00F8750F" w:rsidRPr="00F8750F" w:rsidRDefault="00F8750F" w:rsidP="00F8750F">
      <w:pPr>
        <w:rPr>
          <w:rFonts w:eastAsia="Times New Roman"/>
          <w:lang w:val="en-US"/>
        </w:rPr>
      </w:pPr>
      <w:r w:rsidRPr="00F8750F">
        <w:rPr>
          <w:rFonts w:ascii="Segoe UI" w:eastAsia="Times New Roman" w:hAnsi="Segoe UI" w:cs="Segoe UI"/>
          <w:lang w:val="en-US"/>
        </w:rPr>
        <w:t>A virtual machine running windows server 2016 + a VSTS build agent</w:t>
      </w:r>
    </w:p>
    <w:p w14:paraId="33399FDC" w14:textId="77777777" w:rsidR="00F8750F" w:rsidRPr="00F8750F" w:rsidRDefault="00F8750F" w:rsidP="00F8750F">
      <w:pPr>
        <w:rPr>
          <w:lang w:val="en-US"/>
        </w:rPr>
      </w:pPr>
      <w:r w:rsidRPr="00F8750F">
        <w:rPr>
          <w:lang w:val="en-US"/>
        </w:rPr>
        <w:t xml:space="preserve">The folder Demo </w:t>
      </w:r>
      <w:r w:rsidRPr="00F8750F">
        <w:rPr>
          <w:rFonts w:ascii="Segoe UI" w:eastAsia="Times New Roman" w:hAnsi="Segoe UI" w:cs="Segoe UI"/>
          <w:lang w:val="en-US"/>
        </w:rPr>
        <w:t xml:space="preserve">1.6.4 that contains the docker file + </w:t>
      </w:r>
      <w:proofErr w:type="spellStart"/>
      <w:r w:rsidRPr="00F8750F">
        <w:rPr>
          <w:rFonts w:ascii="Segoe UI" w:eastAsia="Times New Roman" w:hAnsi="Segoe UI" w:cs="Segoe UI"/>
          <w:lang w:val="en-US"/>
        </w:rPr>
        <w:t>iis</w:t>
      </w:r>
      <w:proofErr w:type="spellEnd"/>
      <w:r w:rsidRPr="00F8750F">
        <w:rPr>
          <w:rFonts w:ascii="Segoe UI" w:eastAsia="Times New Roman" w:hAnsi="Segoe UI" w:cs="Segoe UI"/>
          <w:lang w:val="en-US"/>
        </w:rPr>
        <w:t xml:space="preserve"> homepage we replace</w:t>
      </w:r>
    </w:p>
    <w:p w14:paraId="44B68746" w14:textId="77777777" w:rsidR="00F8750F" w:rsidRDefault="00F8750F" w:rsidP="00F8750F">
      <w:pPr>
        <w:pStyle w:val="Heading4"/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build</w:t>
      </w:r>
      <w:proofErr w:type="spellEnd"/>
    </w:p>
    <w:p w14:paraId="297065CB" w14:textId="77777777" w:rsidR="00F8750F" w:rsidRPr="00F8750F" w:rsidRDefault="00F8750F" w:rsidP="00F8750F">
      <w:pPr>
        <w:rPr>
          <w:rFonts w:eastAsia="Times New Roman"/>
          <w:lang w:val="en-US"/>
        </w:rPr>
      </w:pPr>
      <w:r w:rsidRPr="00F8750F">
        <w:rPr>
          <w:rFonts w:ascii="Segoe UI" w:eastAsia="Times New Roman" w:hAnsi="Segoe UI" w:cs="Segoe UI"/>
          <w:lang w:val="en-US"/>
        </w:rPr>
        <w:t xml:space="preserve">Create or use a Visual studio team Services account </w:t>
      </w:r>
    </w:p>
    <w:p w14:paraId="57FDDCA9" w14:textId="77777777" w:rsidR="00F8750F" w:rsidRPr="00F8750F" w:rsidRDefault="00F8750F" w:rsidP="00F8750F">
      <w:pPr>
        <w:rPr>
          <w:rFonts w:eastAsia="Times New Roman"/>
          <w:lang w:val="en-US"/>
        </w:rPr>
      </w:pPr>
      <w:r w:rsidRPr="00F8750F">
        <w:rPr>
          <w:rFonts w:ascii="Segoe UI" w:eastAsia="Times New Roman" w:hAnsi="Segoe UI" w:cs="Segoe UI"/>
          <w:lang w:val="en-US"/>
        </w:rPr>
        <w:t>Add the sources found in folder demo 1.6.4 to the git repository</w:t>
      </w:r>
    </w:p>
    <w:p w14:paraId="410716E9" w14:textId="77777777" w:rsidR="00F8750F" w:rsidRPr="00F8750F" w:rsidRDefault="00F8750F" w:rsidP="00F8750F">
      <w:pPr>
        <w:rPr>
          <w:rFonts w:eastAsia="Times New Roman"/>
          <w:lang w:val="en-US"/>
        </w:rPr>
      </w:pPr>
      <w:r w:rsidRPr="00F8750F">
        <w:rPr>
          <w:rFonts w:ascii="Segoe UI" w:eastAsia="Times New Roman" w:hAnsi="Segoe UI" w:cs="Segoe UI"/>
          <w:lang w:val="en-US"/>
        </w:rPr>
        <w:t>Create a new build, that contains the following steps:</w:t>
      </w:r>
    </w:p>
    <w:p w14:paraId="4806C87A" w14:textId="77777777" w:rsidR="00F8750F" w:rsidRPr="00F8750F" w:rsidRDefault="00F8750F" w:rsidP="00F8750F">
      <w:pPr>
        <w:rPr>
          <w:rFonts w:eastAsia="Times New Roman"/>
          <w:lang w:val="en-US"/>
        </w:rPr>
      </w:pPr>
      <w:r w:rsidRPr="00F8750F">
        <w:rPr>
          <w:rFonts w:ascii="Segoe UI" w:eastAsia="Times New Roman" w:hAnsi="Segoe UI" w:cs="Segoe UI"/>
          <w:lang w:val="en-US"/>
        </w:rPr>
        <w:t>Get sources</w:t>
      </w:r>
    </w:p>
    <w:p w14:paraId="4745D65F" w14:textId="77777777" w:rsidR="00F8750F" w:rsidRPr="00F8750F" w:rsidRDefault="00F8750F" w:rsidP="00F8750F">
      <w:pPr>
        <w:rPr>
          <w:rFonts w:eastAsia="Times New Roman"/>
          <w:lang w:val="en-US"/>
        </w:rPr>
      </w:pPr>
      <w:r w:rsidRPr="00F8750F">
        <w:rPr>
          <w:rFonts w:ascii="Segoe UI" w:eastAsia="Times New Roman" w:hAnsi="Segoe UI" w:cs="Segoe UI"/>
          <w:lang w:val="en-US"/>
        </w:rPr>
        <w:t>Run docker image build task</w:t>
      </w:r>
    </w:p>
    <w:p w14:paraId="5D3DE37C" w14:textId="77777777" w:rsidR="00F8750F" w:rsidRPr="00F8750F" w:rsidRDefault="00F8750F" w:rsidP="00F8750F">
      <w:pPr>
        <w:rPr>
          <w:rFonts w:eastAsia="Times New Roman"/>
          <w:lang w:val="en-US"/>
        </w:rPr>
      </w:pPr>
      <w:r w:rsidRPr="00F8750F">
        <w:rPr>
          <w:rFonts w:ascii="Segoe UI" w:eastAsia="Times New Roman" w:hAnsi="Segoe UI" w:cs="Segoe UI"/>
          <w:lang w:val="en-US"/>
        </w:rPr>
        <w:tab/>
        <w:t>Give the image a name of your linking + a tag that is the build number</w:t>
      </w:r>
    </w:p>
    <w:p w14:paraId="2A4CF83F" w14:textId="77777777" w:rsidR="00F8750F" w:rsidRPr="00F8750F" w:rsidRDefault="00F8750F" w:rsidP="00F8750F">
      <w:pPr>
        <w:rPr>
          <w:rFonts w:eastAsia="Times New Roman"/>
          <w:lang w:val="en-US"/>
        </w:rPr>
      </w:pPr>
      <w:r w:rsidRPr="00F8750F">
        <w:rPr>
          <w:rFonts w:ascii="Segoe UI" w:eastAsia="Times New Roman" w:hAnsi="Segoe UI" w:cs="Segoe UI"/>
          <w:lang w:val="en-US"/>
        </w:rPr>
        <w:tab/>
        <w:t>Check the box on the task to also mark as latest</w:t>
      </w:r>
    </w:p>
    <w:p w14:paraId="65DC4773" w14:textId="77777777" w:rsidR="00F8750F" w:rsidRPr="00F8750F" w:rsidRDefault="00F8750F" w:rsidP="00F8750F">
      <w:pPr>
        <w:rPr>
          <w:rFonts w:eastAsia="Times New Roman"/>
          <w:lang w:val="en-US"/>
        </w:rPr>
      </w:pPr>
      <w:r w:rsidRPr="00F8750F">
        <w:rPr>
          <w:rFonts w:ascii="Segoe UI" w:eastAsia="Times New Roman" w:hAnsi="Segoe UI" w:cs="Segoe UI"/>
          <w:lang w:val="en-US"/>
        </w:rPr>
        <w:t>Run docker publish task</w:t>
      </w:r>
    </w:p>
    <w:p w14:paraId="4EADFA51" w14:textId="77777777" w:rsidR="00F8750F" w:rsidRPr="00F8750F" w:rsidRDefault="00F8750F" w:rsidP="00F8750F">
      <w:pPr>
        <w:rPr>
          <w:rFonts w:eastAsia="Times New Roman"/>
          <w:lang w:val="en-US"/>
        </w:rPr>
      </w:pPr>
      <w:r w:rsidRPr="00F8750F">
        <w:rPr>
          <w:rFonts w:ascii="Segoe UI" w:eastAsia="Times New Roman" w:hAnsi="Segoe UI" w:cs="Segoe UI"/>
          <w:lang w:val="en-US"/>
        </w:rPr>
        <w:tab/>
        <w:t>Publish the image to your container registry on docker-hub</w:t>
      </w:r>
    </w:p>
    <w:p w14:paraId="0368D2B7" w14:textId="77777777" w:rsidR="00F8750F" w:rsidRPr="00F8750F" w:rsidRDefault="00F8750F" w:rsidP="00F8750F">
      <w:pPr>
        <w:rPr>
          <w:rFonts w:eastAsia="Times New Roman"/>
          <w:lang w:val="en-US"/>
        </w:rPr>
      </w:pPr>
      <w:r w:rsidRPr="00F8750F">
        <w:rPr>
          <w:rFonts w:ascii="Segoe UI" w:eastAsia="Times New Roman" w:hAnsi="Segoe UI" w:cs="Segoe UI"/>
          <w:lang w:val="en-US"/>
        </w:rPr>
        <w:t>Upload artifacts to VSTS</w:t>
      </w:r>
    </w:p>
    <w:p w14:paraId="67686F6D" w14:textId="77777777" w:rsidR="00F8750F" w:rsidRPr="00F8750F" w:rsidRDefault="00F8750F" w:rsidP="00F8750F">
      <w:pPr>
        <w:rPr>
          <w:rFonts w:eastAsia="Times New Roman"/>
          <w:lang w:val="en-US"/>
        </w:rPr>
      </w:pPr>
      <w:r w:rsidRPr="00F8750F">
        <w:rPr>
          <w:rFonts w:ascii="Segoe UI" w:eastAsia="Times New Roman" w:hAnsi="Segoe UI" w:cs="Segoe UI"/>
          <w:lang w:val="en-US"/>
        </w:rPr>
        <w:tab/>
        <w:t>Add readme.md to the artifacts folder, this is required for the deployment to succeed. (it expects always at least one artifact published from a build)</w:t>
      </w:r>
    </w:p>
    <w:p w14:paraId="2C87843D" w14:textId="77777777" w:rsidR="00F8750F" w:rsidRPr="00F8750F" w:rsidRDefault="00F8750F" w:rsidP="00F8750F">
      <w:pPr>
        <w:rPr>
          <w:rFonts w:eastAsia="Times New Roman"/>
          <w:lang w:val="en-US"/>
        </w:rPr>
      </w:pPr>
    </w:p>
    <w:p w14:paraId="65E8D141" w14:textId="77777777" w:rsidR="00F8750F" w:rsidRDefault="00F8750F" w:rsidP="00F8750F">
      <w:pPr>
        <w:pStyle w:val="Heading4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deployment</w:t>
      </w:r>
      <w:proofErr w:type="spellEnd"/>
    </w:p>
    <w:p w14:paraId="2FB09430" w14:textId="77777777" w:rsidR="00F8750F" w:rsidRPr="00F8750F" w:rsidRDefault="00F8750F" w:rsidP="00F8750F">
      <w:pPr>
        <w:rPr>
          <w:rFonts w:eastAsia="Times New Roman"/>
          <w:lang w:val="en-US"/>
        </w:rPr>
      </w:pPr>
      <w:r w:rsidRPr="00F8750F">
        <w:rPr>
          <w:rFonts w:ascii="Segoe UI" w:eastAsia="Times New Roman" w:hAnsi="Segoe UI" w:cs="Segoe UI"/>
          <w:lang w:val="en-US"/>
        </w:rPr>
        <w:t>Add a new release definition</w:t>
      </w:r>
    </w:p>
    <w:p w14:paraId="2431CCA8" w14:textId="77777777" w:rsidR="00F8750F" w:rsidRPr="00F8750F" w:rsidRDefault="00F8750F" w:rsidP="00F8750F">
      <w:pPr>
        <w:rPr>
          <w:rFonts w:eastAsia="Times New Roman"/>
          <w:lang w:val="en-US"/>
        </w:rPr>
      </w:pPr>
      <w:r w:rsidRPr="00F8750F">
        <w:rPr>
          <w:rFonts w:ascii="Segoe UI" w:eastAsia="Times New Roman" w:hAnsi="Segoe UI" w:cs="Segoe UI"/>
          <w:lang w:val="en-US"/>
        </w:rPr>
        <w:t>Rename environment to verify</w:t>
      </w:r>
    </w:p>
    <w:p w14:paraId="25850CFE" w14:textId="77777777" w:rsidR="00F8750F" w:rsidRPr="00F8750F" w:rsidRDefault="00F8750F" w:rsidP="00F8750F">
      <w:pPr>
        <w:rPr>
          <w:rFonts w:eastAsia="Times New Roman"/>
          <w:lang w:val="en-US"/>
        </w:rPr>
      </w:pPr>
      <w:r w:rsidRPr="00F8750F">
        <w:rPr>
          <w:rFonts w:ascii="Segoe UI" w:eastAsia="Times New Roman" w:hAnsi="Segoe UI" w:cs="Segoe UI"/>
          <w:lang w:val="en-US"/>
        </w:rPr>
        <w:t>In the verify environment add the following tasks:</w:t>
      </w:r>
    </w:p>
    <w:p w14:paraId="7C503C71" w14:textId="77777777" w:rsidR="00F8750F" w:rsidRPr="00F8750F" w:rsidRDefault="00F8750F" w:rsidP="00F8750F">
      <w:pPr>
        <w:rPr>
          <w:rFonts w:eastAsia="Times New Roman"/>
          <w:lang w:val="en-US"/>
        </w:rPr>
      </w:pPr>
      <w:r w:rsidRPr="00F8750F">
        <w:rPr>
          <w:rFonts w:ascii="Segoe UI" w:eastAsia="Times New Roman" w:hAnsi="Segoe UI" w:cs="Segoe UI"/>
          <w:lang w:val="en-US"/>
        </w:rPr>
        <w:t xml:space="preserve">Docker </w:t>
      </w:r>
      <w:proofErr w:type="gramStart"/>
      <w:r w:rsidRPr="00F8750F">
        <w:rPr>
          <w:rFonts w:ascii="Segoe UI" w:eastAsia="Times New Roman" w:hAnsi="Segoe UI" w:cs="Segoe UI"/>
          <w:lang w:val="en-US"/>
        </w:rPr>
        <w:t>run</w:t>
      </w:r>
      <w:proofErr w:type="gramEnd"/>
    </w:p>
    <w:p w14:paraId="2D2BC8E4" w14:textId="77777777" w:rsidR="00F8750F" w:rsidRPr="00F8750F" w:rsidRDefault="00F8750F" w:rsidP="00F8750F">
      <w:pPr>
        <w:rPr>
          <w:rFonts w:eastAsia="Times New Roman"/>
          <w:lang w:val="en-US"/>
        </w:rPr>
      </w:pPr>
      <w:r w:rsidRPr="00F8750F">
        <w:rPr>
          <w:rFonts w:ascii="Segoe UI" w:eastAsia="Times New Roman" w:hAnsi="Segoe UI" w:cs="Segoe UI"/>
          <w:lang w:val="en-US"/>
        </w:rPr>
        <w:tab/>
        <w:t>Specify the image you just created and uploaded to the docker hub</w:t>
      </w:r>
    </w:p>
    <w:p w14:paraId="03C6A6D4" w14:textId="77777777" w:rsidR="00F8750F" w:rsidRPr="00F8750F" w:rsidRDefault="00F8750F" w:rsidP="00F8750F">
      <w:pPr>
        <w:rPr>
          <w:rFonts w:eastAsia="Times New Roman"/>
          <w:lang w:val="en-US"/>
        </w:rPr>
      </w:pPr>
      <w:r w:rsidRPr="00F8750F">
        <w:rPr>
          <w:rFonts w:ascii="Segoe UI" w:eastAsia="Times New Roman" w:hAnsi="Segoe UI" w:cs="Segoe UI"/>
          <w:lang w:val="en-US"/>
        </w:rPr>
        <w:tab/>
        <w:t>Specify a name we can use as reference later in the other tasks</w:t>
      </w:r>
    </w:p>
    <w:p w14:paraId="76FAB7E1" w14:textId="77777777" w:rsidR="00F8750F" w:rsidRPr="00CE70FC" w:rsidRDefault="00F8750F" w:rsidP="00F8750F">
      <w:pPr>
        <w:rPr>
          <w:rFonts w:eastAsia="Times New Roman"/>
          <w:lang w:val="en-US"/>
        </w:rPr>
      </w:pPr>
      <w:r w:rsidRPr="00CE70FC">
        <w:rPr>
          <w:rFonts w:ascii="Segoe UI" w:eastAsia="Times New Roman" w:hAnsi="Segoe UI" w:cs="Segoe UI"/>
          <w:lang w:val="en-US"/>
        </w:rPr>
        <w:t xml:space="preserve">Docker </w:t>
      </w:r>
      <w:proofErr w:type="gramStart"/>
      <w:r w:rsidRPr="00CE70FC">
        <w:rPr>
          <w:rFonts w:ascii="Segoe UI" w:eastAsia="Times New Roman" w:hAnsi="Segoe UI" w:cs="Segoe UI"/>
          <w:lang w:val="en-US"/>
        </w:rPr>
        <w:t>stop</w:t>
      </w:r>
      <w:proofErr w:type="gramEnd"/>
    </w:p>
    <w:p w14:paraId="0B6D1AAB" w14:textId="77777777" w:rsidR="00F8750F" w:rsidRPr="00F8750F" w:rsidRDefault="00F8750F" w:rsidP="00F8750F">
      <w:pPr>
        <w:rPr>
          <w:rFonts w:eastAsia="Times New Roman"/>
          <w:lang w:val="en-US"/>
        </w:rPr>
      </w:pPr>
      <w:r w:rsidRPr="00CE70FC">
        <w:rPr>
          <w:rFonts w:ascii="Segoe UI" w:eastAsia="Times New Roman" w:hAnsi="Segoe UI" w:cs="Segoe UI"/>
          <w:lang w:val="en-US"/>
        </w:rPr>
        <w:tab/>
      </w:r>
      <w:r w:rsidRPr="00F8750F">
        <w:rPr>
          <w:rFonts w:ascii="Segoe UI" w:eastAsia="Times New Roman" w:hAnsi="Segoe UI" w:cs="Segoe UI"/>
          <w:lang w:val="en-US"/>
        </w:rPr>
        <w:t>Specify a docker command stop with the name of the image</w:t>
      </w:r>
    </w:p>
    <w:p w14:paraId="73A4C332" w14:textId="77777777" w:rsidR="00F8750F" w:rsidRPr="00CE70FC" w:rsidRDefault="00F8750F" w:rsidP="00F8750F">
      <w:pPr>
        <w:rPr>
          <w:rFonts w:eastAsia="Times New Roman"/>
          <w:lang w:val="en-US"/>
        </w:rPr>
      </w:pPr>
      <w:r w:rsidRPr="00CE70FC">
        <w:rPr>
          <w:rFonts w:ascii="Segoe UI" w:eastAsia="Times New Roman" w:hAnsi="Segoe UI" w:cs="Segoe UI"/>
          <w:lang w:val="en-US"/>
        </w:rPr>
        <w:t xml:space="preserve">Docker </w:t>
      </w:r>
      <w:proofErr w:type="spellStart"/>
      <w:r w:rsidRPr="00CE70FC">
        <w:rPr>
          <w:rFonts w:ascii="Segoe UI" w:eastAsia="Times New Roman" w:hAnsi="Segoe UI" w:cs="Segoe UI"/>
          <w:lang w:val="en-US"/>
        </w:rPr>
        <w:t>rm</w:t>
      </w:r>
      <w:proofErr w:type="spellEnd"/>
    </w:p>
    <w:p w14:paraId="12E15465" w14:textId="77777777" w:rsidR="00F8750F" w:rsidRPr="00F8750F" w:rsidRDefault="00F8750F" w:rsidP="00F8750F">
      <w:pPr>
        <w:rPr>
          <w:rFonts w:eastAsia="Times New Roman"/>
          <w:lang w:val="en-US"/>
        </w:rPr>
      </w:pPr>
      <w:r w:rsidRPr="00CE70FC">
        <w:rPr>
          <w:rFonts w:ascii="Segoe UI" w:eastAsia="Times New Roman" w:hAnsi="Segoe UI" w:cs="Segoe UI"/>
          <w:lang w:val="en-US"/>
        </w:rPr>
        <w:tab/>
      </w:r>
      <w:r w:rsidRPr="00F8750F">
        <w:rPr>
          <w:rFonts w:ascii="Segoe UI" w:eastAsia="Times New Roman" w:hAnsi="Segoe UI" w:cs="Segoe UI"/>
          <w:lang w:val="en-US"/>
        </w:rPr>
        <w:t xml:space="preserve">Specify a docker </w:t>
      </w:r>
      <w:proofErr w:type="spellStart"/>
      <w:r w:rsidRPr="00F8750F">
        <w:rPr>
          <w:rFonts w:ascii="Segoe UI" w:eastAsia="Times New Roman" w:hAnsi="Segoe UI" w:cs="Segoe UI"/>
          <w:lang w:val="en-US"/>
        </w:rPr>
        <w:t>rm</w:t>
      </w:r>
      <w:proofErr w:type="spellEnd"/>
      <w:r w:rsidRPr="00F8750F">
        <w:rPr>
          <w:rFonts w:ascii="Segoe UI" w:eastAsia="Times New Roman" w:hAnsi="Segoe UI" w:cs="Segoe UI"/>
          <w:lang w:val="en-US"/>
        </w:rPr>
        <w:t xml:space="preserve"> command with the name of the image</w:t>
      </w:r>
    </w:p>
    <w:p w14:paraId="696F6AA6" w14:textId="77777777" w:rsidR="00F8750F" w:rsidRPr="00CE70FC" w:rsidRDefault="00F8750F" w:rsidP="00F8750F">
      <w:pPr>
        <w:rPr>
          <w:rFonts w:eastAsia="Times New Roman"/>
          <w:lang w:val="en-US"/>
        </w:rPr>
      </w:pPr>
      <w:r w:rsidRPr="00CE70FC">
        <w:rPr>
          <w:rFonts w:ascii="Segoe UI" w:eastAsia="Times New Roman" w:hAnsi="Segoe UI" w:cs="Segoe UI"/>
          <w:lang w:val="en-US"/>
        </w:rPr>
        <w:t>Create a new release</w:t>
      </w:r>
    </w:p>
    <w:p w14:paraId="725B58D7" w14:textId="77777777" w:rsidR="00F8750F" w:rsidRPr="00CE70FC" w:rsidRDefault="00F8750F" w:rsidP="00F8750F">
      <w:pPr>
        <w:rPr>
          <w:rFonts w:eastAsia="Times New Roman"/>
          <w:lang w:val="en-US"/>
        </w:rPr>
      </w:pPr>
      <w:r w:rsidRPr="00CE70FC">
        <w:rPr>
          <w:rFonts w:ascii="Segoe UI" w:eastAsia="Times New Roman" w:hAnsi="Segoe UI" w:cs="Segoe UI"/>
          <w:lang w:val="en-US"/>
        </w:rPr>
        <w:tab/>
        <w:t>Check the logs on completion</w:t>
      </w:r>
    </w:p>
    <w:p w14:paraId="356C1795" w14:textId="77777777" w:rsidR="00F8750F" w:rsidRPr="00F8750F" w:rsidRDefault="00F8750F" w:rsidP="00F8750F">
      <w:pPr>
        <w:rPr>
          <w:rFonts w:eastAsia="Times New Roman"/>
          <w:lang w:val="en-US"/>
        </w:rPr>
      </w:pPr>
      <w:r w:rsidRPr="00CE70FC">
        <w:rPr>
          <w:rFonts w:ascii="Segoe UI" w:eastAsia="Times New Roman" w:hAnsi="Segoe UI" w:cs="Segoe UI"/>
          <w:lang w:val="en-US"/>
        </w:rPr>
        <w:tab/>
      </w:r>
      <w:r w:rsidRPr="00F8750F">
        <w:rPr>
          <w:rFonts w:ascii="Segoe UI" w:eastAsia="Times New Roman" w:hAnsi="Segoe UI" w:cs="Segoe UI"/>
          <w:lang w:val="en-US"/>
        </w:rPr>
        <w:t>Check the build agent if it is still clean after a full run of the pipeline</w:t>
      </w:r>
    </w:p>
    <w:p w14:paraId="0ED18320" w14:textId="77777777" w:rsidR="00F8750F" w:rsidRPr="00E47430" w:rsidRDefault="00F8750F" w:rsidP="00F8750F">
      <w:pPr>
        <w:rPr>
          <w:rFonts w:eastAsia="Times New Roman"/>
          <w:lang w:val="en-US"/>
        </w:rPr>
      </w:pPr>
      <w:r w:rsidRPr="00E47430">
        <w:rPr>
          <w:rFonts w:ascii="Segoe UI" w:eastAsia="Times New Roman" w:hAnsi="Segoe UI" w:cs="Segoe UI"/>
          <w:lang w:val="en-US"/>
        </w:rPr>
        <w:t>If time permits:</w:t>
      </w:r>
    </w:p>
    <w:p w14:paraId="16A02DDB" w14:textId="32903AB3" w:rsidR="00F8750F" w:rsidRPr="00F8750F" w:rsidRDefault="00F8750F" w:rsidP="00F8750F">
      <w:pPr>
        <w:rPr>
          <w:rFonts w:eastAsia="Times New Roman"/>
          <w:lang w:val="en-US"/>
        </w:rPr>
      </w:pPr>
      <w:r w:rsidRPr="00E47430">
        <w:rPr>
          <w:rFonts w:ascii="Segoe UI" w:eastAsia="Times New Roman" w:hAnsi="Segoe UI" w:cs="Segoe UI"/>
          <w:lang w:val="en-US"/>
        </w:rPr>
        <w:tab/>
      </w:r>
      <w:r w:rsidRPr="00F8750F">
        <w:rPr>
          <w:rFonts w:ascii="Segoe UI" w:eastAsia="Times New Roman" w:hAnsi="Segoe UI" w:cs="Segoe UI"/>
          <w:lang w:val="en-US"/>
        </w:rPr>
        <w:t>Add a task to use curl to retrieve the home page that is part of the custom</w:t>
      </w:r>
      <w:r w:rsidR="00E47430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F8750F">
        <w:rPr>
          <w:rFonts w:ascii="Segoe UI" w:eastAsia="Times New Roman" w:hAnsi="Segoe UI" w:cs="Segoe UI"/>
          <w:lang w:val="en-US"/>
        </w:rPr>
        <w:t>iis</w:t>
      </w:r>
      <w:proofErr w:type="spellEnd"/>
      <w:r w:rsidRPr="00F8750F">
        <w:rPr>
          <w:rFonts w:ascii="Segoe UI" w:eastAsia="Times New Roman" w:hAnsi="Segoe UI" w:cs="Segoe UI"/>
          <w:lang w:val="en-US"/>
        </w:rPr>
        <w:t xml:space="preserve"> image</w:t>
      </w:r>
    </w:p>
    <w:sectPr w:rsidR="00F8750F" w:rsidRPr="00F8750F" w:rsidSect="007208BA">
      <w:headerReference w:type="default" r:id="rId10"/>
      <w:footerReference w:type="default" r:id="rId11"/>
      <w:pgSz w:w="11900" w:h="16840"/>
      <w:pgMar w:top="1568" w:right="1417" w:bottom="1417" w:left="1417" w:header="567" w:footer="50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BE700" w14:textId="77777777" w:rsidR="00AD3E6A" w:rsidRDefault="00AD3E6A" w:rsidP="004E3EA8">
      <w:r>
        <w:separator/>
      </w:r>
    </w:p>
  </w:endnote>
  <w:endnote w:type="continuationSeparator" w:id="0">
    <w:p w14:paraId="529CE29E" w14:textId="77777777" w:rsidR="00AD3E6A" w:rsidRDefault="00AD3E6A" w:rsidP="004E3EA8">
      <w:r>
        <w:continuationSeparator/>
      </w:r>
    </w:p>
  </w:endnote>
  <w:endnote w:type="continuationNotice" w:id="1">
    <w:p w14:paraId="33E4D662" w14:textId="77777777" w:rsidR="00AD3E6A" w:rsidRDefault="00AD3E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FD896" w14:textId="351FC506" w:rsidR="00701A98" w:rsidRPr="00445868" w:rsidRDefault="00701A98" w:rsidP="00442E35">
    <w:pPr>
      <w:pStyle w:val="Footer"/>
      <w:rPr>
        <w:color w:val="F79646" w:themeColor="accent6"/>
        <w:sz w:val="18"/>
        <w:lang w:val="en-US"/>
      </w:rPr>
    </w:pPr>
    <w:r w:rsidRPr="00445868">
      <w:rPr>
        <w:color w:val="F79646" w:themeColor="accent6"/>
        <w:sz w:val="18"/>
      </w:rPr>
      <w:ptab w:relativeTo="margin" w:alignment="center" w:leader="none"/>
    </w:r>
    <w:r w:rsidRPr="00445868">
      <w:rPr>
        <w:color w:val="F79646" w:themeColor="accent6"/>
        <w:sz w:val="18"/>
      </w:rPr>
      <w:ptab w:relativeTo="margin" w:alignment="right" w:leader="none"/>
    </w:r>
    <w:r w:rsidRPr="004905E1">
      <w:rPr>
        <w:color w:val="F79646" w:themeColor="accent6"/>
        <w:sz w:val="18"/>
        <w:lang w:val="en-US"/>
      </w:rPr>
      <w:t xml:space="preserve">Page </w:t>
    </w:r>
    <w:r w:rsidRPr="004905E1">
      <w:rPr>
        <w:color w:val="F79646" w:themeColor="accent6"/>
        <w:sz w:val="18"/>
      </w:rPr>
      <w:fldChar w:fldCharType="begin"/>
    </w:r>
    <w:r w:rsidRPr="004905E1">
      <w:rPr>
        <w:color w:val="F79646" w:themeColor="accent6"/>
        <w:sz w:val="18"/>
        <w:lang w:val="en-US"/>
      </w:rPr>
      <w:instrText xml:space="preserve"> PAGE   \* MERGEFORMAT </w:instrText>
    </w:r>
    <w:r w:rsidRPr="004905E1">
      <w:rPr>
        <w:color w:val="F79646" w:themeColor="accent6"/>
        <w:sz w:val="18"/>
      </w:rPr>
      <w:fldChar w:fldCharType="separate"/>
    </w:r>
    <w:r w:rsidR="008B4FDD">
      <w:rPr>
        <w:noProof/>
        <w:color w:val="F79646" w:themeColor="accent6"/>
        <w:sz w:val="18"/>
        <w:lang w:val="en-US"/>
      </w:rPr>
      <w:t>4</w:t>
    </w:r>
    <w:r w:rsidRPr="004905E1">
      <w:rPr>
        <w:noProof/>
        <w:color w:val="F79646" w:themeColor="accent6"/>
        <w:sz w:val="18"/>
      </w:rPr>
      <w:fldChar w:fldCharType="end"/>
    </w:r>
    <w:r w:rsidRPr="004905E1">
      <w:rPr>
        <w:noProof/>
        <w:color w:val="F79646" w:themeColor="accent6"/>
        <w:sz w:val="18"/>
        <w:lang w:val="en-US"/>
      </w:rPr>
      <w:t xml:space="preserve"> of </w:t>
    </w:r>
    <w:r>
      <w:rPr>
        <w:noProof/>
        <w:color w:val="F79646" w:themeColor="accent6"/>
        <w:sz w:val="18"/>
      </w:rPr>
      <w:fldChar w:fldCharType="begin"/>
    </w:r>
    <w:r w:rsidRPr="007A7A4A">
      <w:rPr>
        <w:noProof/>
        <w:color w:val="F79646" w:themeColor="accent6"/>
        <w:sz w:val="18"/>
        <w:lang w:val="en-US"/>
      </w:rPr>
      <w:instrText xml:space="preserve"> SECTIONPAGES  \* Arabic  \* MERGEFORMAT </w:instrText>
    </w:r>
    <w:r>
      <w:rPr>
        <w:noProof/>
        <w:color w:val="F79646" w:themeColor="accent6"/>
        <w:sz w:val="18"/>
      </w:rPr>
      <w:fldChar w:fldCharType="separate"/>
    </w:r>
    <w:r w:rsidR="008B4FDD">
      <w:rPr>
        <w:noProof/>
        <w:color w:val="F79646" w:themeColor="accent6"/>
        <w:sz w:val="18"/>
        <w:lang w:val="en-US"/>
      </w:rPr>
      <w:t>4</w:t>
    </w:r>
    <w:r>
      <w:rPr>
        <w:noProof/>
        <w:color w:val="F79646" w:themeColor="accent6"/>
        <w:sz w:val="18"/>
      </w:rPr>
      <w:fldChar w:fldCharType="end"/>
    </w:r>
  </w:p>
  <w:p w14:paraId="30180CC4" w14:textId="77777777" w:rsidR="00701A98" w:rsidRDefault="00701A98" w:rsidP="00135E21">
    <w:pPr>
      <w:pStyle w:val="Footer"/>
    </w:pPr>
    <w:r>
      <w:rPr>
        <w:noProof/>
      </w:rPr>
      <w:drawing>
        <wp:anchor distT="0" distB="0" distL="114300" distR="114300" simplePos="0" relativeHeight="251662337" behindDoc="1" locked="0" layoutInCell="1" allowOverlap="1" wp14:anchorId="3453C748" wp14:editId="0D10F3DE">
          <wp:simplePos x="0" y="0"/>
          <wp:positionH relativeFrom="margin">
            <wp:align>center</wp:align>
          </wp:positionH>
          <wp:positionV relativeFrom="paragraph">
            <wp:posOffset>-186690</wp:posOffset>
          </wp:positionV>
          <wp:extent cx="1702800" cy="306000"/>
          <wp:effectExtent l="0" t="0" r="0" b="0"/>
          <wp:wrapTight wrapText="bothSides">
            <wp:wrapPolygon edited="0">
              <wp:start x="0" y="0"/>
              <wp:lineTo x="0" y="20208"/>
              <wp:lineTo x="21270" y="20208"/>
              <wp:lineTo x="21270" y="0"/>
              <wp:lineTo x="0" y="0"/>
            </wp:wrapPolygon>
          </wp:wrapTight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XpiritLogoBasisRGB_outlines.ai_PayoffOnl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2800" cy="30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505CD9" w14:textId="3E2FB5BA" w:rsidR="00701A98" w:rsidRPr="00135E21" w:rsidRDefault="00701A98" w:rsidP="00135E21">
    <w:pPr>
      <w:pStyle w:val="Footer"/>
      <w:rPr>
        <w:color w:val="FF6A00"/>
      </w:rPr>
    </w:pPr>
    <w:bookmarkStart w:id="4" w:name="_Hlk486242442"/>
    <w:bookmarkStart w:id="5" w:name="_Hlk486242443"/>
    <w:bookmarkStart w:id="6" w:name="_Hlk486242444"/>
    <w:bookmarkStart w:id="7" w:name="_Hlk486242445"/>
    <w:bookmarkStart w:id="8" w:name="_Hlk486242446"/>
    <w:bookmarkStart w:id="9" w:name="_Hlk486242447"/>
    <w:proofErr w:type="gramStart"/>
    <w:r w:rsidRPr="0012673C">
      <w:rPr>
        <w:color w:val="FF6A00"/>
      </w:rPr>
      <w:t>www.xpirit.com</w:t>
    </w:r>
    <w:bookmarkEnd w:id="4"/>
    <w:bookmarkEnd w:id="5"/>
    <w:bookmarkEnd w:id="6"/>
    <w:bookmarkEnd w:id="7"/>
    <w:bookmarkEnd w:id="8"/>
    <w:bookmarkEnd w:id="9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B662D" w14:textId="77777777" w:rsidR="00AD3E6A" w:rsidRDefault="00AD3E6A" w:rsidP="004E3EA8">
      <w:r>
        <w:separator/>
      </w:r>
    </w:p>
  </w:footnote>
  <w:footnote w:type="continuationSeparator" w:id="0">
    <w:p w14:paraId="72F00569" w14:textId="77777777" w:rsidR="00AD3E6A" w:rsidRDefault="00AD3E6A" w:rsidP="004E3EA8">
      <w:r>
        <w:continuationSeparator/>
      </w:r>
    </w:p>
  </w:footnote>
  <w:footnote w:type="continuationNotice" w:id="1">
    <w:p w14:paraId="64BFCAB4" w14:textId="77777777" w:rsidR="00AD3E6A" w:rsidRDefault="00AD3E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04C2B" w14:textId="23011295" w:rsidR="00701A98" w:rsidRPr="00F10331" w:rsidRDefault="00701A98" w:rsidP="00C952D1">
    <w:pPr>
      <w:pStyle w:val="Header"/>
      <w:ind w:left="-426"/>
      <w:rPr>
        <w:color w:val="F79646" w:themeColor="accent6"/>
        <w:sz w:val="20"/>
        <w:lang w:val="en-US"/>
      </w:rPr>
    </w:pPr>
    <w:bookmarkStart w:id="1" w:name="_Hlk486242242"/>
    <w:bookmarkStart w:id="2" w:name="_Hlk486242243"/>
    <w:bookmarkStart w:id="3" w:name="_Hlk486242244"/>
    <w:r>
      <w:rPr>
        <w:noProof/>
      </w:rPr>
      <w:drawing>
        <wp:anchor distT="0" distB="0" distL="114300" distR="114300" simplePos="0" relativeHeight="251660289" behindDoc="1" locked="0" layoutInCell="1" allowOverlap="1" wp14:anchorId="783E160D" wp14:editId="0908C718">
          <wp:simplePos x="0" y="0"/>
          <wp:positionH relativeFrom="margin">
            <wp:align>right</wp:align>
          </wp:positionH>
          <wp:positionV relativeFrom="paragraph">
            <wp:posOffset>-112395</wp:posOffset>
          </wp:positionV>
          <wp:extent cx="1078230" cy="621665"/>
          <wp:effectExtent l="0" t="0" r="7620" b="6985"/>
          <wp:wrapTight wrapText="bothSides">
            <wp:wrapPolygon edited="0">
              <wp:start x="0" y="0"/>
              <wp:lineTo x="0" y="21181"/>
              <wp:lineTo x="21371" y="21181"/>
              <wp:lineTo x="21371" y="0"/>
              <wp:lineTo x="0" y="0"/>
            </wp:wrapPolygon>
          </wp:wrapTight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XpiritLogoBasisRGB_outlines.ai_Logo H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8230" cy="621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811C6"/>
    <w:multiLevelType w:val="hybridMultilevel"/>
    <w:tmpl w:val="CBF61E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1C45"/>
    <w:multiLevelType w:val="hybridMultilevel"/>
    <w:tmpl w:val="612EB1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F0FC08">
      <w:numFmt w:val="bullet"/>
      <w:lvlText w:val=""/>
      <w:lvlJc w:val="left"/>
      <w:pPr>
        <w:ind w:left="1440" w:hanging="360"/>
      </w:pPr>
      <w:rPr>
        <w:rFonts w:ascii="Wingdings" w:eastAsia="Times New Roman" w:hAnsi="Wingdings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34D4D"/>
    <w:multiLevelType w:val="hybridMultilevel"/>
    <w:tmpl w:val="81924FB4"/>
    <w:lvl w:ilvl="0" w:tplc="9A0EAECE">
      <w:numFmt w:val="bullet"/>
      <w:lvlText w:val=""/>
      <w:lvlJc w:val="left"/>
      <w:pPr>
        <w:ind w:left="63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D3EE1"/>
    <w:multiLevelType w:val="hybridMultilevel"/>
    <w:tmpl w:val="145424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F2DB8"/>
    <w:multiLevelType w:val="multilevel"/>
    <w:tmpl w:val="68145F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0573A"/>
    <w:multiLevelType w:val="hybridMultilevel"/>
    <w:tmpl w:val="2F0C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E0BC5"/>
    <w:multiLevelType w:val="hybridMultilevel"/>
    <w:tmpl w:val="0106A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B0F8E"/>
    <w:multiLevelType w:val="hybridMultilevel"/>
    <w:tmpl w:val="E43205DA"/>
    <w:lvl w:ilvl="0" w:tplc="BA0033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C08BF"/>
    <w:multiLevelType w:val="hybridMultilevel"/>
    <w:tmpl w:val="709C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12963"/>
    <w:multiLevelType w:val="hybridMultilevel"/>
    <w:tmpl w:val="E5686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577EB"/>
    <w:multiLevelType w:val="multilevel"/>
    <w:tmpl w:val="E70C76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F444BF4"/>
    <w:multiLevelType w:val="hybridMultilevel"/>
    <w:tmpl w:val="220C9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17FC5"/>
    <w:multiLevelType w:val="multilevel"/>
    <w:tmpl w:val="33166478"/>
    <w:lvl w:ilvl="0">
      <w:start w:val="1"/>
      <w:numFmt w:val="decimal"/>
      <w:pStyle w:val="Kop2b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170239E"/>
    <w:multiLevelType w:val="hybridMultilevel"/>
    <w:tmpl w:val="5220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A6385"/>
    <w:multiLevelType w:val="hybridMultilevel"/>
    <w:tmpl w:val="57108BF0"/>
    <w:lvl w:ilvl="0" w:tplc="BA0033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E0D31"/>
    <w:multiLevelType w:val="hybridMultilevel"/>
    <w:tmpl w:val="68F4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304E4"/>
    <w:multiLevelType w:val="hybridMultilevel"/>
    <w:tmpl w:val="88E09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00B1E"/>
    <w:multiLevelType w:val="hybridMultilevel"/>
    <w:tmpl w:val="F7CA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5D3D47"/>
    <w:multiLevelType w:val="hybridMultilevel"/>
    <w:tmpl w:val="0144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4"/>
  </w:num>
  <w:num w:numId="5">
    <w:abstractNumId w:val="7"/>
  </w:num>
  <w:num w:numId="6">
    <w:abstractNumId w:val="18"/>
  </w:num>
  <w:num w:numId="7">
    <w:abstractNumId w:val="5"/>
  </w:num>
  <w:num w:numId="8">
    <w:abstractNumId w:val="6"/>
  </w:num>
  <w:num w:numId="9">
    <w:abstractNumId w:val="11"/>
  </w:num>
  <w:num w:numId="10">
    <w:abstractNumId w:val="8"/>
  </w:num>
  <w:num w:numId="11">
    <w:abstractNumId w:val="15"/>
  </w:num>
  <w:num w:numId="12">
    <w:abstractNumId w:val="16"/>
  </w:num>
  <w:num w:numId="13">
    <w:abstractNumId w:val="17"/>
  </w:num>
  <w:num w:numId="14">
    <w:abstractNumId w:val="9"/>
  </w:num>
  <w:num w:numId="15">
    <w:abstractNumId w:val="13"/>
  </w:num>
  <w:num w:numId="16">
    <w:abstractNumId w:val="4"/>
  </w:num>
  <w:num w:numId="17">
    <w:abstractNumId w:val="1"/>
  </w:num>
  <w:num w:numId="18">
    <w:abstractNumId w:val="0"/>
  </w:num>
  <w:num w:numId="19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331"/>
    <w:rsid w:val="0000380C"/>
    <w:rsid w:val="0000409D"/>
    <w:rsid w:val="000071AA"/>
    <w:rsid w:val="00007DFF"/>
    <w:rsid w:val="0001402D"/>
    <w:rsid w:val="0001482F"/>
    <w:rsid w:val="000162C2"/>
    <w:rsid w:val="000164B1"/>
    <w:rsid w:val="00017EF6"/>
    <w:rsid w:val="00020850"/>
    <w:rsid w:val="00023024"/>
    <w:rsid w:val="000257A5"/>
    <w:rsid w:val="00025FF3"/>
    <w:rsid w:val="00031480"/>
    <w:rsid w:val="00032405"/>
    <w:rsid w:val="00035A5A"/>
    <w:rsid w:val="00037F13"/>
    <w:rsid w:val="00040B49"/>
    <w:rsid w:val="00043D2A"/>
    <w:rsid w:val="00044159"/>
    <w:rsid w:val="00044B4F"/>
    <w:rsid w:val="00044EBC"/>
    <w:rsid w:val="00046DA1"/>
    <w:rsid w:val="0005608A"/>
    <w:rsid w:val="00060FD2"/>
    <w:rsid w:val="0006122E"/>
    <w:rsid w:val="000626EF"/>
    <w:rsid w:val="00062E05"/>
    <w:rsid w:val="00063498"/>
    <w:rsid w:val="00065761"/>
    <w:rsid w:val="00066186"/>
    <w:rsid w:val="00072E95"/>
    <w:rsid w:val="000739AD"/>
    <w:rsid w:val="000819FA"/>
    <w:rsid w:val="0008562D"/>
    <w:rsid w:val="000876EA"/>
    <w:rsid w:val="00090272"/>
    <w:rsid w:val="000914E2"/>
    <w:rsid w:val="000916E3"/>
    <w:rsid w:val="00091FC5"/>
    <w:rsid w:val="000929D3"/>
    <w:rsid w:val="00095A08"/>
    <w:rsid w:val="0009635A"/>
    <w:rsid w:val="000A07EE"/>
    <w:rsid w:val="000A11DF"/>
    <w:rsid w:val="000A288B"/>
    <w:rsid w:val="000A378E"/>
    <w:rsid w:val="000A3DB8"/>
    <w:rsid w:val="000A66B4"/>
    <w:rsid w:val="000A7973"/>
    <w:rsid w:val="000B0A4A"/>
    <w:rsid w:val="000B1EB6"/>
    <w:rsid w:val="000B2F81"/>
    <w:rsid w:val="000B38D5"/>
    <w:rsid w:val="000B5E52"/>
    <w:rsid w:val="000B786F"/>
    <w:rsid w:val="000C6539"/>
    <w:rsid w:val="000D2378"/>
    <w:rsid w:val="000D44F9"/>
    <w:rsid w:val="000D603E"/>
    <w:rsid w:val="000D65AD"/>
    <w:rsid w:val="000D72AF"/>
    <w:rsid w:val="000E3FAF"/>
    <w:rsid w:val="000E7F82"/>
    <w:rsid w:val="000F0439"/>
    <w:rsid w:val="000F1774"/>
    <w:rsid w:val="000F278D"/>
    <w:rsid w:val="000F7606"/>
    <w:rsid w:val="000F7D27"/>
    <w:rsid w:val="0010341C"/>
    <w:rsid w:val="001052A0"/>
    <w:rsid w:val="001053FE"/>
    <w:rsid w:val="00107AEE"/>
    <w:rsid w:val="001113B5"/>
    <w:rsid w:val="00111AC4"/>
    <w:rsid w:val="00112B87"/>
    <w:rsid w:val="00116C91"/>
    <w:rsid w:val="0012085A"/>
    <w:rsid w:val="00120AA8"/>
    <w:rsid w:val="00124160"/>
    <w:rsid w:val="00124344"/>
    <w:rsid w:val="00130A93"/>
    <w:rsid w:val="00131D5E"/>
    <w:rsid w:val="00135CAE"/>
    <w:rsid w:val="00135E21"/>
    <w:rsid w:val="00136344"/>
    <w:rsid w:val="00137F84"/>
    <w:rsid w:val="001438C5"/>
    <w:rsid w:val="00151DA5"/>
    <w:rsid w:val="00152E22"/>
    <w:rsid w:val="0015444F"/>
    <w:rsid w:val="001549AF"/>
    <w:rsid w:val="00160C2F"/>
    <w:rsid w:val="00161EE5"/>
    <w:rsid w:val="00161FA2"/>
    <w:rsid w:val="00163FB0"/>
    <w:rsid w:val="0016554B"/>
    <w:rsid w:val="0017012E"/>
    <w:rsid w:val="001710CA"/>
    <w:rsid w:val="00173C4B"/>
    <w:rsid w:val="00174B2A"/>
    <w:rsid w:val="00175AD1"/>
    <w:rsid w:val="00176646"/>
    <w:rsid w:val="001778DD"/>
    <w:rsid w:val="001800F6"/>
    <w:rsid w:val="0018046C"/>
    <w:rsid w:val="001813D6"/>
    <w:rsid w:val="001816EE"/>
    <w:rsid w:val="00181C31"/>
    <w:rsid w:val="001865BB"/>
    <w:rsid w:val="00190AAD"/>
    <w:rsid w:val="001926A5"/>
    <w:rsid w:val="00192DDE"/>
    <w:rsid w:val="00193772"/>
    <w:rsid w:val="00195E21"/>
    <w:rsid w:val="001A1166"/>
    <w:rsid w:val="001A1B72"/>
    <w:rsid w:val="001A36E6"/>
    <w:rsid w:val="001A6053"/>
    <w:rsid w:val="001A65EA"/>
    <w:rsid w:val="001A712C"/>
    <w:rsid w:val="001B2CEC"/>
    <w:rsid w:val="001B5758"/>
    <w:rsid w:val="001B73D9"/>
    <w:rsid w:val="001C3DB9"/>
    <w:rsid w:val="001C51AF"/>
    <w:rsid w:val="001C55A6"/>
    <w:rsid w:val="001C6F9C"/>
    <w:rsid w:val="001C702D"/>
    <w:rsid w:val="001C7CD2"/>
    <w:rsid w:val="001D07D1"/>
    <w:rsid w:val="001D10F1"/>
    <w:rsid w:val="001D1BED"/>
    <w:rsid w:val="001D457C"/>
    <w:rsid w:val="001D4AA0"/>
    <w:rsid w:val="001D5A4D"/>
    <w:rsid w:val="001D6ED9"/>
    <w:rsid w:val="001E0C5A"/>
    <w:rsid w:val="001E4512"/>
    <w:rsid w:val="001E46F6"/>
    <w:rsid w:val="001E4D3A"/>
    <w:rsid w:val="001E51CD"/>
    <w:rsid w:val="001E6040"/>
    <w:rsid w:val="001E6EE2"/>
    <w:rsid w:val="001F0EC1"/>
    <w:rsid w:val="001F497B"/>
    <w:rsid w:val="001F5ABE"/>
    <w:rsid w:val="001F5B7B"/>
    <w:rsid w:val="001F5FA2"/>
    <w:rsid w:val="001F68D4"/>
    <w:rsid w:val="00200835"/>
    <w:rsid w:val="00204F5B"/>
    <w:rsid w:val="00205B3E"/>
    <w:rsid w:val="002068AB"/>
    <w:rsid w:val="00210B5F"/>
    <w:rsid w:val="002131F9"/>
    <w:rsid w:val="002154DF"/>
    <w:rsid w:val="00216ED0"/>
    <w:rsid w:val="002174AD"/>
    <w:rsid w:val="002177E7"/>
    <w:rsid w:val="002257E4"/>
    <w:rsid w:val="00225CC4"/>
    <w:rsid w:val="0022757E"/>
    <w:rsid w:val="00232D9E"/>
    <w:rsid w:val="002342E9"/>
    <w:rsid w:val="0023458A"/>
    <w:rsid w:val="0023531C"/>
    <w:rsid w:val="00236985"/>
    <w:rsid w:val="00243EBC"/>
    <w:rsid w:val="0024525C"/>
    <w:rsid w:val="002461D2"/>
    <w:rsid w:val="00250890"/>
    <w:rsid w:val="00256917"/>
    <w:rsid w:val="00256D6A"/>
    <w:rsid w:val="0025754F"/>
    <w:rsid w:val="00260D70"/>
    <w:rsid w:val="00264EFA"/>
    <w:rsid w:val="00267E98"/>
    <w:rsid w:val="002715C6"/>
    <w:rsid w:val="002734CB"/>
    <w:rsid w:val="00273BB8"/>
    <w:rsid w:val="00273D89"/>
    <w:rsid w:val="00277999"/>
    <w:rsid w:val="00280D7D"/>
    <w:rsid w:val="00283156"/>
    <w:rsid w:val="00283656"/>
    <w:rsid w:val="00284AF4"/>
    <w:rsid w:val="00286E65"/>
    <w:rsid w:val="002877FE"/>
    <w:rsid w:val="00291CEF"/>
    <w:rsid w:val="002954DA"/>
    <w:rsid w:val="00295C9E"/>
    <w:rsid w:val="002A0E6D"/>
    <w:rsid w:val="002A3373"/>
    <w:rsid w:val="002A4138"/>
    <w:rsid w:val="002A59BF"/>
    <w:rsid w:val="002A6352"/>
    <w:rsid w:val="002B30F9"/>
    <w:rsid w:val="002B52A2"/>
    <w:rsid w:val="002C2A58"/>
    <w:rsid w:val="002C577B"/>
    <w:rsid w:val="002C57E9"/>
    <w:rsid w:val="002C5BA9"/>
    <w:rsid w:val="002D1B18"/>
    <w:rsid w:val="002D3E70"/>
    <w:rsid w:val="002D7D67"/>
    <w:rsid w:val="002E0DC2"/>
    <w:rsid w:val="002E11D3"/>
    <w:rsid w:val="002E35C6"/>
    <w:rsid w:val="002E362D"/>
    <w:rsid w:val="002F0543"/>
    <w:rsid w:val="002F1E6B"/>
    <w:rsid w:val="002F250A"/>
    <w:rsid w:val="002F550F"/>
    <w:rsid w:val="00303108"/>
    <w:rsid w:val="00304BAB"/>
    <w:rsid w:val="0030655D"/>
    <w:rsid w:val="003070BB"/>
    <w:rsid w:val="00307623"/>
    <w:rsid w:val="003076F9"/>
    <w:rsid w:val="00307B62"/>
    <w:rsid w:val="00310922"/>
    <w:rsid w:val="0031123A"/>
    <w:rsid w:val="00311D9A"/>
    <w:rsid w:val="00313324"/>
    <w:rsid w:val="00314512"/>
    <w:rsid w:val="00315081"/>
    <w:rsid w:val="00315420"/>
    <w:rsid w:val="0031568C"/>
    <w:rsid w:val="00316BB2"/>
    <w:rsid w:val="0032250A"/>
    <w:rsid w:val="00324B2E"/>
    <w:rsid w:val="00324C08"/>
    <w:rsid w:val="00326E11"/>
    <w:rsid w:val="00327D47"/>
    <w:rsid w:val="00330D44"/>
    <w:rsid w:val="0033289C"/>
    <w:rsid w:val="00334168"/>
    <w:rsid w:val="00335039"/>
    <w:rsid w:val="00336509"/>
    <w:rsid w:val="00340C25"/>
    <w:rsid w:val="003412ED"/>
    <w:rsid w:val="0034180A"/>
    <w:rsid w:val="0034207E"/>
    <w:rsid w:val="0034251A"/>
    <w:rsid w:val="003442AA"/>
    <w:rsid w:val="0034487A"/>
    <w:rsid w:val="003471BA"/>
    <w:rsid w:val="00352075"/>
    <w:rsid w:val="00355529"/>
    <w:rsid w:val="0035738A"/>
    <w:rsid w:val="00357606"/>
    <w:rsid w:val="00357A9B"/>
    <w:rsid w:val="00361A7A"/>
    <w:rsid w:val="00362819"/>
    <w:rsid w:val="003651EF"/>
    <w:rsid w:val="003668E6"/>
    <w:rsid w:val="00367847"/>
    <w:rsid w:val="00372041"/>
    <w:rsid w:val="003752D1"/>
    <w:rsid w:val="0038052F"/>
    <w:rsid w:val="00381BF1"/>
    <w:rsid w:val="00382A5F"/>
    <w:rsid w:val="0038379A"/>
    <w:rsid w:val="003845E8"/>
    <w:rsid w:val="003849AF"/>
    <w:rsid w:val="00384ADF"/>
    <w:rsid w:val="0038570E"/>
    <w:rsid w:val="003863EF"/>
    <w:rsid w:val="00391457"/>
    <w:rsid w:val="0039208D"/>
    <w:rsid w:val="00394CF9"/>
    <w:rsid w:val="003968DE"/>
    <w:rsid w:val="003971DE"/>
    <w:rsid w:val="00397404"/>
    <w:rsid w:val="003A1072"/>
    <w:rsid w:val="003A4E22"/>
    <w:rsid w:val="003B2258"/>
    <w:rsid w:val="003B3F63"/>
    <w:rsid w:val="003B4217"/>
    <w:rsid w:val="003B65A2"/>
    <w:rsid w:val="003C4DB8"/>
    <w:rsid w:val="003C4DCB"/>
    <w:rsid w:val="003D04A3"/>
    <w:rsid w:val="003D2BEA"/>
    <w:rsid w:val="003D59F1"/>
    <w:rsid w:val="003D662A"/>
    <w:rsid w:val="003E05A9"/>
    <w:rsid w:val="003E0761"/>
    <w:rsid w:val="003E2980"/>
    <w:rsid w:val="003E37C0"/>
    <w:rsid w:val="003E4D55"/>
    <w:rsid w:val="003F1EE8"/>
    <w:rsid w:val="003F2267"/>
    <w:rsid w:val="003F2780"/>
    <w:rsid w:val="003F2B31"/>
    <w:rsid w:val="003F4003"/>
    <w:rsid w:val="003F4414"/>
    <w:rsid w:val="003F595C"/>
    <w:rsid w:val="00400FB4"/>
    <w:rsid w:val="00404165"/>
    <w:rsid w:val="00405482"/>
    <w:rsid w:val="00406AE2"/>
    <w:rsid w:val="00410BC5"/>
    <w:rsid w:val="004117BF"/>
    <w:rsid w:val="00412D47"/>
    <w:rsid w:val="00416190"/>
    <w:rsid w:val="004216FF"/>
    <w:rsid w:val="00423446"/>
    <w:rsid w:val="004236CB"/>
    <w:rsid w:val="004239C6"/>
    <w:rsid w:val="004239FD"/>
    <w:rsid w:val="00423BAA"/>
    <w:rsid w:val="00424C24"/>
    <w:rsid w:val="00430638"/>
    <w:rsid w:val="0043610F"/>
    <w:rsid w:val="00436668"/>
    <w:rsid w:val="00437012"/>
    <w:rsid w:val="00440AD9"/>
    <w:rsid w:val="004417C4"/>
    <w:rsid w:val="004426A4"/>
    <w:rsid w:val="00442E35"/>
    <w:rsid w:val="004432AD"/>
    <w:rsid w:val="00445600"/>
    <w:rsid w:val="00445868"/>
    <w:rsid w:val="00447A4D"/>
    <w:rsid w:val="00450263"/>
    <w:rsid w:val="00451FCE"/>
    <w:rsid w:val="00454CBB"/>
    <w:rsid w:val="00455127"/>
    <w:rsid w:val="004601D0"/>
    <w:rsid w:val="00460ECF"/>
    <w:rsid w:val="00461BD4"/>
    <w:rsid w:val="004620E8"/>
    <w:rsid w:val="00463EDC"/>
    <w:rsid w:val="00464136"/>
    <w:rsid w:val="0046490E"/>
    <w:rsid w:val="00464C22"/>
    <w:rsid w:val="004665BB"/>
    <w:rsid w:val="00466A74"/>
    <w:rsid w:val="00466E5C"/>
    <w:rsid w:val="004672A4"/>
    <w:rsid w:val="00467D0F"/>
    <w:rsid w:val="00470AC8"/>
    <w:rsid w:val="00473BF9"/>
    <w:rsid w:val="00480FF4"/>
    <w:rsid w:val="00483D03"/>
    <w:rsid w:val="004905E1"/>
    <w:rsid w:val="00490742"/>
    <w:rsid w:val="00490861"/>
    <w:rsid w:val="00491610"/>
    <w:rsid w:val="00491E79"/>
    <w:rsid w:val="00492603"/>
    <w:rsid w:val="00494E72"/>
    <w:rsid w:val="00496846"/>
    <w:rsid w:val="004968CE"/>
    <w:rsid w:val="004A0E04"/>
    <w:rsid w:val="004A170D"/>
    <w:rsid w:val="004A4871"/>
    <w:rsid w:val="004A4A60"/>
    <w:rsid w:val="004A7102"/>
    <w:rsid w:val="004A7D4A"/>
    <w:rsid w:val="004B04B8"/>
    <w:rsid w:val="004B2018"/>
    <w:rsid w:val="004B556D"/>
    <w:rsid w:val="004B5B2F"/>
    <w:rsid w:val="004B68C2"/>
    <w:rsid w:val="004C3215"/>
    <w:rsid w:val="004C7DF1"/>
    <w:rsid w:val="004D0B38"/>
    <w:rsid w:val="004D15C3"/>
    <w:rsid w:val="004D3B65"/>
    <w:rsid w:val="004D4BB2"/>
    <w:rsid w:val="004E0DE3"/>
    <w:rsid w:val="004E1E0A"/>
    <w:rsid w:val="004E20A2"/>
    <w:rsid w:val="004E2D48"/>
    <w:rsid w:val="004E3EA8"/>
    <w:rsid w:val="004E4248"/>
    <w:rsid w:val="004F0B45"/>
    <w:rsid w:val="004F2B03"/>
    <w:rsid w:val="004F3268"/>
    <w:rsid w:val="004F48C7"/>
    <w:rsid w:val="004F4B09"/>
    <w:rsid w:val="004F5C84"/>
    <w:rsid w:val="0050028C"/>
    <w:rsid w:val="00500EFB"/>
    <w:rsid w:val="00502836"/>
    <w:rsid w:val="00511507"/>
    <w:rsid w:val="0051165F"/>
    <w:rsid w:val="005128D7"/>
    <w:rsid w:val="00512F1A"/>
    <w:rsid w:val="00516ABD"/>
    <w:rsid w:val="00521965"/>
    <w:rsid w:val="00523132"/>
    <w:rsid w:val="00523C0E"/>
    <w:rsid w:val="00527E48"/>
    <w:rsid w:val="005308F2"/>
    <w:rsid w:val="00530B10"/>
    <w:rsid w:val="005325A5"/>
    <w:rsid w:val="005345DE"/>
    <w:rsid w:val="005352D2"/>
    <w:rsid w:val="00536EEF"/>
    <w:rsid w:val="00537705"/>
    <w:rsid w:val="005415BE"/>
    <w:rsid w:val="0054199E"/>
    <w:rsid w:val="0054291B"/>
    <w:rsid w:val="00550831"/>
    <w:rsid w:val="0055179E"/>
    <w:rsid w:val="00551D8F"/>
    <w:rsid w:val="00551FC0"/>
    <w:rsid w:val="00554269"/>
    <w:rsid w:val="00554A1A"/>
    <w:rsid w:val="00554A47"/>
    <w:rsid w:val="00555D7F"/>
    <w:rsid w:val="0055685A"/>
    <w:rsid w:val="00564780"/>
    <w:rsid w:val="00566A16"/>
    <w:rsid w:val="00566B0F"/>
    <w:rsid w:val="00572010"/>
    <w:rsid w:val="0057240B"/>
    <w:rsid w:val="00574586"/>
    <w:rsid w:val="005819C4"/>
    <w:rsid w:val="00582E29"/>
    <w:rsid w:val="005850B6"/>
    <w:rsid w:val="00590C45"/>
    <w:rsid w:val="005927EA"/>
    <w:rsid w:val="00595848"/>
    <w:rsid w:val="005979E2"/>
    <w:rsid w:val="005A28D4"/>
    <w:rsid w:val="005A40C1"/>
    <w:rsid w:val="005A471E"/>
    <w:rsid w:val="005A49EF"/>
    <w:rsid w:val="005A4ABB"/>
    <w:rsid w:val="005B0A59"/>
    <w:rsid w:val="005B1143"/>
    <w:rsid w:val="005B19A6"/>
    <w:rsid w:val="005B1AB4"/>
    <w:rsid w:val="005B3914"/>
    <w:rsid w:val="005B459F"/>
    <w:rsid w:val="005B4DD2"/>
    <w:rsid w:val="005B4ECB"/>
    <w:rsid w:val="005B52CA"/>
    <w:rsid w:val="005B5E2A"/>
    <w:rsid w:val="005C09B3"/>
    <w:rsid w:val="005C1076"/>
    <w:rsid w:val="005C2CAD"/>
    <w:rsid w:val="005C41E1"/>
    <w:rsid w:val="005C5E68"/>
    <w:rsid w:val="005C73B3"/>
    <w:rsid w:val="005D2C29"/>
    <w:rsid w:val="005D3F16"/>
    <w:rsid w:val="005D4B12"/>
    <w:rsid w:val="005D52EE"/>
    <w:rsid w:val="005D65D1"/>
    <w:rsid w:val="005E5C53"/>
    <w:rsid w:val="005F47A2"/>
    <w:rsid w:val="005F7A30"/>
    <w:rsid w:val="00600B90"/>
    <w:rsid w:val="00601ADC"/>
    <w:rsid w:val="00601CFC"/>
    <w:rsid w:val="00602CAB"/>
    <w:rsid w:val="00602D84"/>
    <w:rsid w:val="0060588F"/>
    <w:rsid w:val="00605C11"/>
    <w:rsid w:val="00605E1A"/>
    <w:rsid w:val="0060796D"/>
    <w:rsid w:val="00610018"/>
    <w:rsid w:val="00610599"/>
    <w:rsid w:val="00611B61"/>
    <w:rsid w:val="00613193"/>
    <w:rsid w:val="00616502"/>
    <w:rsid w:val="006167D0"/>
    <w:rsid w:val="00617EE5"/>
    <w:rsid w:val="00620F87"/>
    <w:rsid w:val="006274BA"/>
    <w:rsid w:val="006302FD"/>
    <w:rsid w:val="00630C9A"/>
    <w:rsid w:val="00630EE0"/>
    <w:rsid w:val="006325E0"/>
    <w:rsid w:val="00633B2B"/>
    <w:rsid w:val="0063454B"/>
    <w:rsid w:val="006352BF"/>
    <w:rsid w:val="0063543D"/>
    <w:rsid w:val="00637339"/>
    <w:rsid w:val="00637B86"/>
    <w:rsid w:val="00641144"/>
    <w:rsid w:val="00646B51"/>
    <w:rsid w:val="006476C1"/>
    <w:rsid w:val="00647B47"/>
    <w:rsid w:val="00650A08"/>
    <w:rsid w:val="0065320C"/>
    <w:rsid w:val="00655898"/>
    <w:rsid w:val="006559BF"/>
    <w:rsid w:val="00656E2C"/>
    <w:rsid w:val="0066034D"/>
    <w:rsid w:val="00661FAA"/>
    <w:rsid w:val="00662A31"/>
    <w:rsid w:val="00663303"/>
    <w:rsid w:val="00663EF1"/>
    <w:rsid w:val="00664F28"/>
    <w:rsid w:val="00665D8E"/>
    <w:rsid w:val="00666D29"/>
    <w:rsid w:val="0066740F"/>
    <w:rsid w:val="00671900"/>
    <w:rsid w:val="00673865"/>
    <w:rsid w:val="00674474"/>
    <w:rsid w:val="00674980"/>
    <w:rsid w:val="00677747"/>
    <w:rsid w:val="00677FCE"/>
    <w:rsid w:val="006819A8"/>
    <w:rsid w:val="00685036"/>
    <w:rsid w:val="00687EEC"/>
    <w:rsid w:val="00690539"/>
    <w:rsid w:val="00690F67"/>
    <w:rsid w:val="0069127B"/>
    <w:rsid w:val="00695E1A"/>
    <w:rsid w:val="006970AA"/>
    <w:rsid w:val="006A2858"/>
    <w:rsid w:val="006A2ACF"/>
    <w:rsid w:val="006A527F"/>
    <w:rsid w:val="006A5298"/>
    <w:rsid w:val="006A59BB"/>
    <w:rsid w:val="006A6FE5"/>
    <w:rsid w:val="006B03E4"/>
    <w:rsid w:val="006B14D2"/>
    <w:rsid w:val="006B2B71"/>
    <w:rsid w:val="006B4EE3"/>
    <w:rsid w:val="006B62AA"/>
    <w:rsid w:val="006B6663"/>
    <w:rsid w:val="006B7DB9"/>
    <w:rsid w:val="006C2F1B"/>
    <w:rsid w:val="006C315C"/>
    <w:rsid w:val="006C3FE4"/>
    <w:rsid w:val="006D2878"/>
    <w:rsid w:val="006D4E31"/>
    <w:rsid w:val="006D67FB"/>
    <w:rsid w:val="006D785B"/>
    <w:rsid w:val="006E2BA9"/>
    <w:rsid w:val="006E4691"/>
    <w:rsid w:val="006E5BC6"/>
    <w:rsid w:val="006E71D7"/>
    <w:rsid w:val="006F13AB"/>
    <w:rsid w:val="006F1C80"/>
    <w:rsid w:val="006F6723"/>
    <w:rsid w:val="006F7B0E"/>
    <w:rsid w:val="00700DDB"/>
    <w:rsid w:val="0070188E"/>
    <w:rsid w:val="00701A98"/>
    <w:rsid w:val="007022F5"/>
    <w:rsid w:val="00702AAD"/>
    <w:rsid w:val="0070334B"/>
    <w:rsid w:val="00704FAD"/>
    <w:rsid w:val="007062C9"/>
    <w:rsid w:val="00715A58"/>
    <w:rsid w:val="00716D92"/>
    <w:rsid w:val="00720268"/>
    <w:rsid w:val="00720622"/>
    <w:rsid w:val="007208BA"/>
    <w:rsid w:val="00720AEF"/>
    <w:rsid w:val="00722A36"/>
    <w:rsid w:val="00724292"/>
    <w:rsid w:val="0072444D"/>
    <w:rsid w:val="00724A54"/>
    <w:rsid w:val="00725E19"/>
    <w:rsid w:val="007306E5"/>
    <w:rsid w:val="00732058"/>
    <w:rsid w:val="00732703"/>
    <w:rsid w:val="00734931"/>
    <w:rsid w:val="00734AA4"/>
    <w:rsid w:val="007369AE"/>
    <w:rsid w:val="00737263"/>
    <w:rsid w:val="0074040B"/>
    <w:rsid w:val="00741A1C"/>
    <w:rsid w:val="00744DE6"/>
    <w:rsid w:val="00745F01"/>
    <w:rsid w:val="00750253"/>
    <w:rsid w:val="00750452"/>
    <w:rsid w:val="00751B3E"/>
    <w:rsid w:val="00751D6E"/>
    <w:rsid w:val="007526FF"/>
    <w:rsid w:val="007547F5"/>
    <w:rsid w:val="00761293"/>
    <w:rsid w:val="007626E8"/>
    <w:rsid w:val="007628A0"/>
    <w:rsid w:val="00763279"/>
    <w:rsid w:val="00764933"/>
    <w:rsid w:val="00764B47"/>
    <w:rsid w:val="00774E40"/>
    <w:rsid w:val="00775771"/>
    <w:rsid w:val="00777BFE"/>
    <w:rsid w:val="00777D2E"/>
    <w:rsid w:val="007837A0"/>
    <w:rsid w:val="00784B7E"/>
    <w:rsid w:val="00787844"/>
    <w:rsid w:val="007931FE"/>
    <w:rsid w:val="00793A12"/>
    <w:rsid w:val="00793C93"/>
    <w:rsid w:val="00794240"/>
    <w:rsid w:val="00795AE5"/>
    <w:rsid w:val="00795E39"/>
    <w:rsid w:val="007A087E"/>
    <w:rsid w:val="007A29F8"/>
    <w:rsid w:val="007A4C4D"/>
    <w:rsid w:val="007A7A4A"/>
    <w:rsid w:val="007A7ABD"/>
    <w:rsid w:val="007B7FF7"/>
    <w:rsid w:val="007C288D"/>
    <w:rsid w:val="007D0712"/>
    <w:rsid w:val="007D4C31"/>
    <w:rsid w:val="007D4DDE"/>
    <w:rsid w:val="007D5F6E"/>
    <w:rsid w:val="007E154A"/>
    <w:rsid w:val="007E3F32"/>
    <w:rsid w:val="007E463F"/>
    <w:rsid w:val="007E65B5"/>
    <w:rsid w:val="007E6670"/>
    <w:rsid w:val="007E7B32"/>
    <w:rsid w:val="007E7C77"/>
    <w:rsid w:val="007E7CDE"/>
    <w:rsid w:val="007F11D8"/>
    <w:rsid w:val="007F7249"/>
    <w:rsid w:val="007F7879"/>
    <w:rsid w:val="008009F6"/>
    <w:rsid w:val="00801766"/>
    <w:rsid w:val="00802BFA"/>
    <w:rsid w:val="00802E6F"/>
    <w:rsid w:val="00803062"/>
    <w:rsid w:val="008032D5"/>
    <w:rsid w:val="008127FF"/>
    <w:rsid w:val="0081364C"/>
    <w:rsid w:val="00814ABE"/>
    <w:rsid w:val="00817E7E"/>
    <w:rsid w:val="00820646"/>
    <w:rsid w:val="008215C8"/>
    <w:rsid w:val="00825A14"/>
    <w:rsid w:val="00830041"/>
    <w:rsid w:val="008318A8"/>
    <w:rsid w:val="00832246"/>
    <w:rsid w:val="0083363B"/>
    <w:rsid w:val="00833DE4"/>
    <w:rsid w:val="0083402B"/>
    <w:rsid w:val="00835518"/>
    <w:rsid w:val="00835D33"/>
    <w:rsid w:val="008368CB"/>
    <w:rsid w:val="00840600"/>
    <w:rsid w:val="00844189"/>
    <w:rsid w:val="008445C4"/>
    <w:rsid w:val="00844F56"/>
    <w:rsid w:val="0084644D"/>
    <w:rsid w:val="00850265"/>
    <w:rsid w:val="00851CE4"/>
    <w:rsid w:val="0085261C"/>
    <w:rsid w:val="00854C5E"/>
    <w:rsid w:val="008613E0"/>
    <w:rsid w:val="00861C36"/>
    <w:rsid w:val="0086345A"/>
    <w:rsid w:val="00866FA6"/>
    <w:rsid w:val="00870D33"/>
    <w:rsid w:val="00876216"/>
    <w:rsid w:val="008762AC"/>
    <w:rsid w:val="00877364"/>
    <w:rsid w:val="00880979"/>
    <w:rsid w:val="00884D07"/>
    <w:rsid w:val="008860E6"/>
    <w:rsid w:val="00886FA0"/>
    <w:rsid w:val="00890501"/>
    <w:rsid w:val="008933A8"/>
    <w:rsid w:val="00894E87"/>
    <w:rsid w:val="00894EFE"/>
    <w:rsid w:val="00895D2D"/>
    <w:rsid w:val="008965EE"/>
    <w:rsid w:val="008A0201"/>
    <w:rsid w:val="008A41BA"/>
    <w:rsid w:val="008A49ED"/>
    <w:rsid w:val="008A5009"/>
    <w:rsid w:val="008A6025"/>
    <w:rsid w:val="008B0172"/>
    <w:rsid w:val="008B162F"/>
    <w:rsid w:val="008B1975"/>
    <w:rsid w:val="008B2D4B"/>
    <w:rsid w:val="008B3704"/>
    <w:rsid w:val="008B3F13"/>
    <w:rsid w:val="008B4FDD"/>
    <w:rsid w:val="008B5372"/>
    <w:rsid w:val="008B6593"/>
    <w:rsid w:val="008B7DBE"/>
    <w:rsid w:val="008B7E53"/>
    <w:rsid w:val="008C39CF"/>
    <w:rsid w:val="008C514C"/>
    <w:rsid w:val="008D5E4C"/>
    <w:rsid w:val="008D6962"/>
    <w:rsid w:val="008E0B20"/>
    <w:rsid w:val="008E0D70"/>
    <w:rsid w:val="008E1A5F"/>
    <w:rsid w:val="008E3BB2"/>
    <w:rsid w:val="008E5593"/>
    <w:rsid w:val="008F0289"/>
    <w:rsid w:val="008F19EA"/>
    <w:rsid w:val="008F4FF0"/>
    <w:rsid w:val="008F7473"/>
    <w:rsid w:val="00901069"/>
    <w:rsid w:val="009014E3"/>
    <w:rsid w:val="00901D19"/>
    <w:rsid w:val="00903583"/>
    <w:rsid w:val="0090423A"/>
    <w:rsid w:val="0090683C"/>
    <w:rsid w:val="00915480"/>
    <w:rsid w:val="009204A2"/>
    <w:rsid w:val="00920A58"/>
    <w:rsid w:val="00921174"/>
    <w:rsid w:val="00921683"/>
    <w:rsid w:val="00922F92"/>
    <w:rsid w:val="00923197"/>
    <w:rsid w:val="00923C2D"/>
    <w:rsid w:val="00924991"/>
    <w:rsid w:val="00925222"/>
    <w:rsid w:val="00934E07"/>
    <w:rsid w:val="00934F74"/>
    <w:rsid w:val="00941A4D"/>
    <w:rsid w:val="00941F44"/>
    <w:rsid w:val="009420C2"/>
    <w:rsid w:val="00944542"/>
    <w:rsid w:val="009457EA"/>
    <w:rsid w:val="00946DC4"/>
    <w:rsid w:val="00950043"/>
    <w:rsid w:val="00954CD6"/>
    <w:rsid w:val="0095568D"/>
    <w:rsid w:val="0095701C"/>
    <w:rsid w:val="009577B4"/>
    <w:rsid w:val="0096210B"/>
    <w:rsid w:val="00963152"/>
    <w:rsid w:val="00970A0B"/>
    <w:rsid w:val="00971B17"/>
    <w:rsid w:val="00971D74"/>
    <w:rsid w:val="00972047"/>
    <w:rsid w:val="00973E6F"/>
    <w:rsid w:val="00974B38"/>
    <w:rsid w:val="0097519B"/>
    <w:rsid w:val="009820B7"/>
    <w:rsid w:val="00982EE6"/>
    <w:rsid w:val="00984DF0"/>
    <w:rsid w:val="00990BD2"/>
    <w:rsid w:val="0099137F"/>
    <w:rsid w:val="009919D1"/>
    <w:rsid w:val="00992124"/>
    <w:rsid w:val="0099212D"/>
    <w:rsid w:val="00993710"/>
    <w:rsid w:val="009943AA"/>
    <w:rsid w:val="0099472A"/>
    <w:rsid w:val="00997DFB"/>
    <w:rsid w:val="009A0A5E"/>
    <w:rsid w:val="009A1691"/>
    <w:rsid w:val="009A180D"/>
    <w:rsid w:val="009A2588"/>
    <w:rsid w:val="009A2731"/>
    <w:rsid w:val="009A3D1B"/>
    <w:rsid w:val="009A4C88"/>
    <w:rsid w:val="009A7679"/>
    <w:rsid w:val="009A76CF"/>
    <w:rsid w:val="009B05F9"/>
    <w:rsid w:val="009B0B74"/>
    <w:rsid w:val="009B4DAD"/>
    <w:rsid w:val="009B6235"/>
    <w:rsid w:val="009B67D3"/>
    <w:rsid w:val="009C151F"/>
    <w:rsid w:val="009C2571"/>
    <w:rsid w:val="009C41B5"/>
    <w:rsid w:val="009C4F62"/>
    <w:rsid w:val="009C75A7"/>
    <w:rsid w:val="009C7902"/>
    <w:rsid w:val="009C79B9"/>
    <w:rsid w:val="009C7A78"/>
    <w:rsid w:val="009D035C"/>
    <w:rsid w:val="009D1819"/>
    <w:rsid w:val="009D2F88"/>
    <w:rsid w:val="009D4AE0"/>
    <w:rsid w:val="009D5036"/>
    <w:rsid w:val="009D75D0"/>
    <w:rsid w:val="009D7747"/>
    <w:rsid w:val="009E0413"/>
    <w:rsid w:val="009E1BF4"/>
    <w:rsid w:val="009E2963"/>
    <w:rsid w:val="009E3196"/>
    <w:rsid w:val="009E3506"/>
    <w:rsid w:val="009E3BAA"/>
    <w:rsid w:val="009E60BE"/>
    <w:rsid w:val="009E6EB5"/>
    <w:rsid w:val="009F0D43"/>
    <w:rsid w:val="009F331B"/>
    <w:rsid w:val="009F73C9"/>
    <w:rsid w:val="009F7C4F"/>
    <w:rsid w:val="00A0256E"/>
    <w:rsid w:val="00A063C4"/>
    <w:rsid w:val="00A0709D"/>
    <w:rsid w:val="00A11348"/>
    <w:rsid w:val="00A1154A"/>
    <w:rsid w:val="00A116CE"/>
    <w:rsid w:val="00A1202C"/>
    <w:rsid w:val="00A129D2"/>
    <w:rsid w:val="00A144BB"/>
    <w:rsid w:val="00A151CC"/>
    <w:rsid w:val="00A17104"/>
    <w:rsid w:val="00A20EFE"/>
    <w:rsid w:val="00A21D1F"/>
    <w:rsid w:val="00A228FE"/>
    <w:rsid w:val="00A243B7"/>
    <w:rsid w:val="00A26AC6"/>
    <w:rsid w:val="00A27214"/>
    <w:rsid w:val="00A277E4"/>
    <w:rsid w:val="00A300DC"/>
    <w:rsid w:val="00A3011E"/>
    <w:rsid w:val="00A30AB5"/>
    <w:rsid w:val="00A32756"/>
    <w:rsid w:val="00A332C0"/>
    <w:rsid w:val="00A3547D"/>
    <w:rsid w:val="00A36F27"/>
    <w:rsid w:val="00A46307"/>
    <w:rsid w:val="00A479B4"/>
    <w:rsid w:val="00A50A28"/>
    <w:rsid w:val="00A52304"/>
    <w:rsid w:val="00A54015"/>
    <w:rsid w:val="00A564B0"/>
    <w:rsid w:val="00A568C6"/>
    <w:rsid w:val="00A61DFD"/>
    <w:rsid w:val="00A631D0"/>
    <w:rsid w:val="00A63251"/>
    <w:rsid w:val="00A63ECC"/>
    <w:rsid w:val="00A66920"/>
    <w:rsid w:val="00A76F98"/>
    <w:rsid w:val="00A7758D"/>
    <w:rsid w:val="00A81B11"/>
    <w:rsid w:val="00A81CEF"/>
    <w:rsid w:val="00A82BB5"/>
    <w:rsid w:val="00A8525B"/>
    <w:rsid w:val="00A860BC"/>
    <w:rsid w:val="00A86E10"/>
    <w:rsid w:val="00A9103E"/>
    <w:rsid w:val="00A91F8B"/>
    <w:rsid w:val="00A92C68"/>
    <w:rsid w:val="00A943BE"/>
    <w:rsid w:val="00A975D3"/>
    <w:rsid w:val="00A97846"/>
    <w:rsid w:val="00AA0F85"/>
    <w:rsid w:val="00AA245A"/>
    <w:rsid w:val="00AA30B6"/>
    <w:rsid w:val="00AA5267"/>
    <w:rsid w:val="00AA56EB"/>
    <w:rsid w:val="00AA7899"/>
    <w:rsid w:val="00AB4B2F"/>
    <w:rsid w:val="00AB594C"/>
    <w:rsid w:val="00AB7354"/>
    <w:rsid w:val="00AC017F"/>
    <w:rsid w:val="00AC1231"/>
    <w:rsid w:val="00AC52B1"/>
    <w:rsid w:val="00AC6368"/>
    <w:rsid w:val="00AC74B1"/>
    <w:rsid w:val="00AC7E1E"/>
    <w:rsid w:val="00AD30A4"/>
    <w:rsid w:val="00AD378A"/>
    <w:rsid w:val="00AD3E4A"/>
    <w:rsid w:val="00AD3E6A"/>
    <w:rsid w:val="00AD5385"/>
    <w:rsid w:val="00AD7777"/>
    <w:rsid w:val="00AE0FE7"/>
    <w:rsid w:val="00AE1FAA"/>
    <w:rsid w:val="00AE28F7"/>
    <w:rsid w:val="00AE319D"/>
    <w:rsid w:val="00AE497B"/>
    <w:rsid w:val="00AE4EF7"/>
    <w:rsid w:val="00AE56BC"/>
    <w:rsid w:val="00AE5A2A"/>
    <w:rsid w:val="00AF085B"/>
    <w:rsid w:val="00AF2CB8"/>
    <w:rsid w:val="00AF410E"/>
    <w:rsid w:val="00AF5E34"/>
    <w:rsid w:val="00AF6E41"/>
    <w:rsid w:val="00B026DD"/>
    <w:rsid w:val="00B03A51"/>
    <w:rsid w:val="00B043E4"/>
    <w:rsid w:val="00B1363B"/>
    <w:rsid w:val="00B17280"/>
    <w:rsid w:val="00B175DD"/>
    <w:rsid w:val="00B2142D"/>
    <w:rsid w:val="00B240FE"/>
    <w:rsid w:val="00B24F8D"/>
    <w:rsid w:val="00B25060"/>
    <w:rsid w:val="00B31F4C"/>
    <w:rsid w:val="00B31F70"/>
    <w:rsid w:val="00B35FF4"/>
    <w:rsid w:val="00B409BB"/>
    <w:rsid w:val="00B4204A"/>
    <w:rsid w:val="00B422AE"/>
    <w:rsid w:val="00B446BA"/>
    <w:rsid w:val="00B45F85"/>
    <w:rsid w:val="00B472AF"/>
    <w:rsid w:val="00B516B8"/>
    <w:rsid w:val="00B52156"/>
    <w:rsid w:val="00B5358D"/>
    <w:rsid w:val="00B54D24"/>
    <w:rsid w:val="00B61241"/>
    <w:rsid w:val="00B640AF"/>
    <w:rsid w:val="00B649CC"/>
    <w:rsid w:val="00B7005E"/>
    <w:rsid w:val="00B70E5B"/>
    <w:rsid w:val="00B71CD9"/>
    <w:rsid w:val="00B72FBC"/>
    <w:rsid w:val="00B75A10"/>
    <w:rsid w:val="00B80157"/>
    <w:rsid w:val="00B814AB"/>
    <w:rsid w:val="00B81F53"/>
    <w:rsid w:val="00B82148"/>
    <w:rsid w:val="00B859BE"/>
    <w:rsid w:val="00B92E7A"/>
    <w:rsid w:val="00B937F0"/>
    <w:rsid w:val="00B9437B"/>
    <w:rsid w:val="00B95240"/>
    <w:rsid w:val="00BB0673"/>
    <w:rsid w:val="00BB2AD4"/>
    <w:rsid w:val="00BB4AD4"/>
    <w:rsid w:val="00BB526F"/>
    <w:rsid w:val="00BC0166"/>
    <w:rsid w:val="00BC069F"/>
    <w:rsid w:val="00BC1003"/>
    <w:rsid w:val="00BD11F1"/>
    <w:rsid w:val="00BD165D"/>
    <w:rsid w:val="00BD16EE"/>
    <w:rsid w:val="00BD38C0"/>
    <w:rsid w:val="00BD5D24"/>
    <w:rsid w:val="00BD69D5"/>
    <w:rsid w:val="00BD721A"/>
    <w:rsid w:val="00BD7D5E"/>
    <w:rsid w:val="00BE2ED3"/>
    <w:rsid w:val="00BE475B"/>
    <w:rsid w:val="00BE7F6A"/>
    <w:rsid w:val="00BF0C0B"/>
    <w:rsid w:val="00BF4DE9"/>
    <w:rsid w:val="00BF54AF"/>
    <w:rsid w:val="00C02CEB"/>
    <w:rsid w:val="00C03227"/>
    <w:rsid w:val="00C04802"/>
    <w:rsid w:val="00C059D4"/>
    <w:rsid w:val="00C05D8C"/>
    <w:rsid w:val="00C06373"/>
    <w:rsid w:val="00C06C74"/>
    <w:rsid w:val="00C11844"/>
    <w:rsid w:val="00C122C5"/>
    <w:rsid w:val="00C12E80"/>
    <w:rsid w:val="00C21D17"/>
    <w:rsid w:val="00C229F9"/>
    <w:rsid w:val="00C256C8"/>
    <w:rsid w:val="00C258F9"/>
    <w:rsid w:val="00C25AA6"/>
    <w:rsid w:val="00C30F10"/>
    <w:rsid w:val="00C357F8"/>
    <w:rsid w:val="00C41855"/>
    <w:rsid w:val="00C43D9E"/>
    <w:rsid w:val="00C4483D"/>
    <w:rsid w:val="00C45469"/>
    <w:rsid w:val="00C457CF"/>
    <w:rsid w:val="00C52BF0"/>
    <w:rsid w:val="00C53C09"/>
    <w:rsid w:val="00C6320A"/>
    <w:rsid w:val="00C66510"/>
    <w:rsid w:val="00C679A6"/>
    <w:rsid w:val="00C70916"/>
    <w:rsid w:val="00C70AAB"/>
    <w:rsid w:val="00C7522F"/>
    <w:rsid w:val="00C75E3A"/>
    <w:rsid w:val="00C76F3A"/>
    <w:rsid w:val="00C77077"/>
    <w:rsid w:val="00C80465"/>
    <w:rsid w:val="00C812DD"/>
    <w:rsid w:val="00C82A77"/>
    <w:rsid w:val="00C84802"/>
    <w:rsid w:val="00C84D41"/>
    <w:rsid w:val="00C8533C"/>
    <w:rsid w:val="00C8670A"/>
    <w:rsid w:val="00C86CD3"/>
    <w:rsid w:val="00C874BD"/>
    <w:rsid w:val="00C877A3"/>
    <w:rsid w:val="00C87FAD"/>
    <w:rsid w:val="00C9427B"/>
    <w:rsid w:val="00C952D1"/>
    <w:rsid w:val="00C96954"/>
    <w:rsid w:val="00C96E18"/>
    <w:rsid w:val="00CA2AEE"/>
    <w:rsid w:val="00CA4663"/>
    <w:rsid w:val="00CA4C4E"/>
    <w:rsid w:val="00CA5419"/>
    <w:rsid w:val="00CA7747"/>
    <w:rsid w:val="00CA77E6"/>
    <w:rsid w:val="00CB3228"/>
    <w:rsid w:val="00CB381A"/>
    <w:rsid w:val="00CB3F6C"/>
    <w:rsid w:val="00CB4213"/>
    <w:rsid w:val="00CB5B58"/>
    <w:rsid w:val="00CB6862"/>
    <w:rsid w:val="00CB7134"/>
    <w:rsid w:val="00CC0FC9"/>
    <w:rsid w:val="00CC12CB"/>
    <w:rsid w:val="00CC1713"/>
    <w:rsid w:val="00CC1D60"/>
    <w:rsid w:val="00CC3D50"/>
    <w:rsid w:val="00CC7106"/>
    <w:rsid w:val="00CC7251"/>
    <w:rsid w:val="00CC7352"/>
    <w:rsid w:val="00CC7A6B"/>
    <w:rsid w:val="00CD0213"/>
    <w:rsid w:val="00CD0829"/>
    <w:rsid w:val="00CD2BD9"/>
    <w:rsid w:val="00CD6877"/>
    <w:rsid w:val="00CE084A"/>
    <w:rsid w:val="00CE13E5"/>
    <w:rsid w:val="00CE212D"/>
    <w:rsid w:val="00CE222F"/>
    <w:rsid w:val="00CE4A8A"/>
    <w:rsid w:val="00CE70FC"/>
    <w:rsid w:val="00CF0187"/>
    <w:rsid w:val="00CF585D"/>
    <w:rsid w:val="00D03C2A"/>
    <w:rsid w:val="00D05D19"/>
    <w:rsid w:val="00D06190"/>
    <w:rsid w:val="00D11204"/>
    <w:rsid w:val="00D11F5E"/>
    <w:rsid w:val="00D133BC"/>
    <w:rsid w:val="00D14638"/>
    <w:rsid w:val="00D14A38"/>
    <w:rsid w:val="00D16305"/>
    <w:rsid w:val="00D20585"/>
    <w:rsid w:val="00D20F35"/>
    <w:rsid w:val="00D21B02"/>
    <w:rsid w:val="00D22FDD"/>
    <w:rsid w:val="00D268AA"/>
    <w:rsid w:val="00D26E56"/>
    <w:rsid w:val="00D27DE1"/>
    <w:rsid w:val="00D3775E"/>
    <w:rsid w:val="00D378FC"/>
    <w:rsid w:val="00D4280C"/>
    <w:rsid w:val="00D443D0"/>
    <w:rsid w:val="00D47812"/>
    <w:rsid w:val="00D52B64"/>
    <w:rsid w:val="00D53B7D"/>
    <w:rsid w:val="00D57A5F"/>
    <w:rsid w:val="00D62BCB"/>
    <w:rsid w:val="00D6449A"/>
    <w:rsid w:val="00D6459D"/>
    <w:rsid w:val="00D65935"/>
    <w:rsid w:val="00D6595F"/>
    <w:rsid w:val="00D65DF0"/>
    <w:rsid w:val="00D66210"/>
    <w:rsid w:val="00D71BE7"/>
    <w:rsid w:val="00D729EB"/>
    <w:rsid w:val="00D73059"/>
    <w:rsid w:val="00D737AE"/>
    <w:rsid w:val="00D73E11"/>
    <w:rsid w:val="00D7515B"/>
    <w:rsid w:val="00D765BD"/>
    <w:rsid w:val="00D7672B"/>
    <w:rsid w:val="00D77FEB"/>
    <w:rsid w:val="00D80277"/>
    <w:rsid w:val="00D81084"/>
    <w:rsid w:val="00D831B2"/>
    <w:rsid w:val="00D837BE"/>
    <w:rsid w:val="00D91B84"/>
    <w:rsid w:val="00D931C0"/>
    <w:rsid w:val="00DA024F"/>
    <w:rsid w:val="00DA034C"/>
    <w:rsid w:val="00DA2A7F"/>
    <w:rsid w:val="00DA3BAE"/>
    <w:rsid w:val="00DA442B"/>
    <w:rsid w:val="00DA5843"/>
    <w:rsid w:val="00DA6E8C"/>
    <w:rsid w:val="00DB1B5E"/>
    <w:rsid w:val="00DB3932"/>
    <w:rsid w:val="00DB4072"/>
    <w:rsid w:val="00DB5091"/>
    <w:rsid w:val="00DB5933"/>
    <w:rsid w:val="00DB682B"/>
    <w:rsid w:val="00DB6B95"/>
    <w:rsid w:val="00DB770C"/>
    <w:rsid w:val="00DB7B73"/>
    <w:rsid w:val="00DC4EEB"/>
    <w:rsid w:val="00DC56D3"/>
    <w:rsid w:val="00DD1461"/>
    <w:rsid w:val="00DD3399"/>
    <w:rsid w:val="00DD4590"/>
    <w:rsid w:val="00DE02FE"/>
    <w:rsid w:val="00DE0ECB"/>
    <w:rsid w:val="00DE2B4C"/>
    <w:rsid w:val="00DE4CC8"/>
    <w:rsid w:val="00DE6029"/>
    <w:rsid w:val="00DF3E0C"/>
    <w:rsid w:val="00DF4C44"/>
    <w:rsid w:val="00DF60F2"/>
    <w:rsid w:val="00DF7580"/>
    <w:rsid w:val="00E0041D"/>
    <w:rsid w:val="00E01F49"/>
    <w:rsid w:val="00E025A7"/>
    <w:rsid w:val="00E03C2A"/>
    <w:rsid w:val="00E0509F"/>
    <w:rsid w:val="00E06221"/>
    <w:rsid w:val="00E07423"/>
    <w:rsid w:val="00E11294"/>
    <w:rsid w:val="00E139E7"/>
    <w:rsid w:val="00E26B3D"/>
    <w:rsid w:val="00E33C24"/>
    <w:rsid w:val="00E34F22"/>
    <w:rsid w:val="00E36FF5"/>
    <w:rsid w:val="00E37FF5"/>
    <w:rsid w:val="00E424A1"/>
    <w:rsid w:val="00E42E88"/>
    <w:rsid w:val="00E43D9C"/>
    <w:rsid w:val="00E46D67"/>
    <w:rsid w:val="00E47430"/>
    <w:rsid w:val="00E54FC1"/>
    <w:rsid w:val="00E55E11"/>
    <w:rsid w:val="00E56077"/>
    <w:rsid w:val="00E568EC"/>
    <w:rsid w:val="00E56C87"/>
    <w:rsid w:val="00E60958"/>
    <w:rsid w:val="00E6277A"/>
    <w:rsid w:val="00E62CA7"/>
    <w:rsid w:val="00E7201F"/>
    <w:rsid w:val="00E725FD"/>
    <w:rsid w:val="00E739C3"/>
    <w:rsid w:val="00E746B8"/>
    <w:rsid w:val="00E75EA8"/>
    <w:rsid w:val="00E76868"/>
    <w:rsid w:val="00E76BFB"/>
    <w:rsid w:val="00E76E86"/>
    <w:rsid w:val="00E777AF"/>
    <w:rsid w:val="00E85690"/>
    <w:rsid w:val="00E87F5B"/>
    <w:rsid w:val="00E9153C"/>
    <w:rsid w:val="00E9567B"/>
    <w:rsid w:val="00E95C80"/>
    <w:rsid w:val="00E97C67"/>
    <w:rsid w:val="00E97D04"/>
    <w:rsid w:val="00EA06BB"/>
    <w:rsid w:val="00EA122F"/>
    <w:rsid w:val="00EB197A"/>
    <w:rsid w:val="00EB22C1"/>
    <w:rsid w:val="00EB2745"/>
    <w:rsid w:val="00EB2F7E"/>
    <w:rsid w:val="00EB3554"/>
    <w:rsid w:val="00EB3D1A"/>
    <w:rsid w:val="00EC3490"/>
    <w:rsid w:val="00EC6C8B"/>
    <w:rsid w:val="00ED0770"/>
    <w:rsid w:val="00EE0598"/>
    <w:rsid w:val="00EE15DB"/>
    <w:rsid w:val="00EE176C"/>
    <w:rsid w:val="00EE286E"/>
    <w:rsid w:val="00EE4586"/>
    <w:rsid w:val="00EE793B"/>
    <w:rsid w:val="00EF05BF"/>
    <w:rsid w:val="00EF09E0"/>
    <w:rsid w:val="00EF0B06"/>
    <w:rsid w:val="00EF0EBA"/>
    <w:rsid w:val="00EF1AB4"/>
    <w:rsid w:val="00EF1F18"/>
    <w:rsid w:val="00EF2652"/>
    <w:rsid w:val="00EF34D4"/>
    <w:rsid w:val="00EF37AE"/>
    <w:rsid w:val="00F021A3"/>
    <w:rsid w:val="00F06868"/>
    <w:rsid w:val="00F069C6"/>
    <w:rsid w:val="00F06B59"/>
    <w:rsid w:val="00F10263"/>
    <w:rsid w:val="00F10331"/>
    <w:rsid w:val="00F14BA8"/>
    <w:rsid w:val="00F179FF"/>
    <w:rsid w:val="00F17CE8"/>
    <w:rsid w:val="00F21DD1"/>
    <w:rsid w:val="00F22EB0"/>
    <w:rsid w:val="00F22F35"/>
    <w:rsid w:val="00F24A36"/>
    <w:rsid w:val="00F2511F"/>
    <w:rsid w:val="00F269DB"/>
    <w:rsid w:val="00F317A4"/>
    <w:rsid w:val="00F335EA"/>
    <w:rsid w:val="00F34908"/>
    <w:rsid w:val="00F358CB"/>
    <w:rsid w:val="00F375C1"/>
    <w:rsid w:val="00F41B4A"/>
    <w:rsid w:val="00F4202B"/>
    <w:rsid w:val="00F4455E"/>
    <w:rsid w:val="00F45951"/>
    <w:rsid w:val="00F45962"/>
    <w:rsid w:val="00F47ADD"/>
    <w:rsid w:val="00F519EC"/>
    <w:rsid w:val="00F613E6"/>
    <w:rsid w:val="00F616AD"/>
    <w:rsid w:val="00F62BCC"/>
    <w:rsid w:val="00F646EF"/>
    <w:rsid w:val="00F664AF"/>
    <w:rsid w:val="00F72A18"/>
    <w:rsid w:val="00F73104"/>
    <w:rsid w:val="00F75544"/>
    <w:rsid w:val="00F7559B"/>
    <w:rsid w:val="00F768BB"/>
    <w:rsid w:val="00F80633"/>
    <w:rsid w:val="00F85784"/>
    <w:rsid w:val="00F859EC"/>
    <w:rsid w:val="00F866DD"/>
    <w:rsid w:val="00F86CFE"/>
    <w:rsid w:val="00F8750F"/>
    <w:rsid w:val="00F92157"/>
    <w:rsid w:val="00F93916"/>
    <w:rsid w:val="00F96C53"/>
    <w:rsid w:val="00FA1077"/>
    <w:rsid w:val="00FA1F03"/>
    <w:rsid w:val="00FA21AE"/>
    <w:rsid w:val="00FA2637"/>
    <w:rsid w:val="00FA3FCE"/>
    <w:rsid w:val="00FA4016"/>
    <w:rsid w:val="00FA5C90"/>
    <w:rsid w:val="00FA7E95"/>
    <w:rsid w:val="00FB353B"/>
    <w:rsid w:val="00FB40B9"/>
    <w:rsid w:val="00FB4F81"/>
    <w:rsid w:val="00FB7DEA"/>
    <w:rsid w:val="00FC1A88"/>
    <w:rsid w:val="00FC23E8"/>
    <w:rsid w:val="00FC45F2"/>
    <w:rsid w:val="00FC4A8F"/>
    <w:rsid w:val="00FC4DBD"/>
    <w:rsid w:val="00FC5616"/>
    <w:rsid w:val="00FD2343"/>
    <w:rsid w:val="00FD5F4A"/>
    <w:rsid w:val="00FD7832"/>
    <w:rsid w:val="00FD7C9E"/>
    <w:rsid w:val="00FD7F43"/>
    <w:rsid w:val="00FE0E70"/>
    <w:rsid w:val="00FE15D0"/>
    <w:rsid w:val="00FE3A33"/>
    <w:rsid w:val="00FE3A43"/>
    <w:rsid w:val="00FE5B40"/>
    <w:rsid w:val="00FE7C9B"/>
    <w:rsid w:val="00FF0902"/>
    <w:rsid w:val="00FF0F84"/>
    <w:rsid w:val="00FF4CA4"/>
    <w:rsid w:val="00FF5BB7"/>
    <w:rsid w:val="06399E15"/>
    <w:rsid w:val="1C4C4314"/>
    <w:rsid w:val="3BC4E670"/>
    <w:rsid w:val="595B8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2DB4BD"/>
  <w14:defaultImageDpi w14:val="330"/>
  <w15:docId w15:val="{56F7E99B-84D8-4BE2-93FF-13250324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B59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898"/>
    <w:pPr>
      <w:keepNext/>
      <w:keepLines/>
      <w:pageBreakBefore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E7D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5FF3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EE7D0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B2E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608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46F6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0B6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0B6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0B6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0B6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Header">
    <w:name w:val="SmallHeader"/>
    <w:autoRedefine/>
    <w:qFormat/>
    <w:rsid w:val="00340C25"/>
    <w:pPr>
      <w:spacing w:line="240" w:lineRule="exact"/>
    </w:pPr>
    <w:rPr>
      <w:rFonts w:ascii="Lucida Sans" w:hAnsi="Lucida Sans"/>
      <w:b/>
      <w:bCs/>
      <w:caps/>
      <w:color w:val="2699D6"/>
      <w:spacing w:val="1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3EA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EA8"/>
  </w:style>
  <w:style w:type="paragraph" w:styleId="Footer">
    <w:name w:val="footer"/>
    <w:basedOn w:val="Normal"/>
    <w:link w:val="FooterChar"/>
    <w:uiPriority w:val="99"/>
    <w:unhideWhenUsed/>
    <w:rsid w:val="00436668"/>
    <w:pPr>
      <w:tabs>
        <w:tab w:val="center" w:pos="4536"/>
        <w:tab w:val="right" w:pos="9072"/>
      </w:tabs>
      <w:jc w:val="center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436668"/>
    <w:rPr>
      <w:rFonts w:ascii="Calibri" w:hAnsi="Calibri"/>
      <w:sz w:val="20"/>
    </w:rPr>
  </w:style>
  <w:style w:type="table" w:styleId="TableGrid">
    <w:name w:val="Table Grid"/>
    <w:basedOn w:val="TableNormal"/>
    <w:uiPriority w:val="59"/>
    <w:rsid w:val="001B5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57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758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55898"/>
    <w:rPr>
      <w:rFonts w:asciiTheme="majorHAnsi" w:eastAsiaTheme="majorEastAsia" w:hAnsiTheme="majorHAnsi" w:cstheme="majorBidi"/>
      <w:b/>
      <w:bCs/>
      <w:color w:val="EE7D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24F"/>
    <w:rPr>
      <w:rFonts w:asciiTheme="majorHAnsi" w:eastAsiaTheme="majorEastAsia" w:hAnsiTheme="majorHAnsi" w:cstheme="majorBidi"/>
      <w:b/>
      <w:bCs/>
      <w:color w:val="EE7D00"/>
      <w:sz w:val="30"/>
      <w:szCs w:val="26"/>
    </w:rPr>
  </w:style>
  <w:style w:type="character" w:styleId="PlaceholderText">
    <w:name w:val="Placeholder Text"/>
    <w:basedOn w:val="DefaultParagraphFont"/>
    <w:uiPriority w:val="99"/>
    <w:semiHidden/>
    <w:rsid w:val="00062E05"/>
    <w:rPr>
      <w:color w:val="808080"/>
    </w:rPr>
  </w:style>
  <w:style w:type="paragraph" w:styleId="NoSpacing">
    <w:name w:val="No Spacing"/>
    <w:uiPriority w:val="1"/>
    <w:qFormat/>
    <w:rsid w:val="00B31F70"/>
    <w:rPr>
      <w:rFonts w:eastAsiaTheme="minorHAnsi"/>
      <w:color w:val="1F497D" w:themeColor="text2"/>
      <w:sz w:val="20"/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B2E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24B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4B2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24B2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24B2E"/>
    <w:rPr>
      <w:rFonts w:asciiTheme="majorHAnsi" w:eastAsiaTheme="majorEastAsia" w:hAnsiTheme="majorHAnsi" w:cstheme="majorBidi"/>
      <w:color w:val="F79646" w:themeColor="accent6"/>
    </w:rPr>
  </w:style>
  <w:style w:type="paragraph" w:styleId="TOC3">
    <w:name w:val="toc 3"/>
    <w:basedOn w:val="Normal"/>
    <w:next w:val="Normal"/>
    <w:autoRedefine/>
    <w:uiPriority w:val="39"/>
    <w:unhideWhenUsed/>
    <w:rsid w:val="00324B2E"/>
    <w:pPr>
      <w:spacing w:after="100"/>
      <w:ind w:left="480"/>
    </w:pPr>
  </w:style>
  <w:style w:type="table" w:styleId="ListTable3-Accent6">
    <w:name w:val="List Table 3 Accent 6"/>
    <w:basedOn w:val="TableNormal"/>
    <w:uiPriority w:val="48"/>
    <w:rsid w:val="002B30F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0B0A4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560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DF3E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E0C"/>
    <w:rPr>
      <w:rFonts w:ascii="Calibri" w:hAnsi="Calibri"/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A41BA"/>
    <w:pPr>
      <w:spacing w:after="200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A41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41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1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10E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1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10E"/>
    <w:rPr>
      <w:rFonts w:ascii="Calibri" w:hAnsi="Calibr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3865"/>
    <w:rPr>
      <w:rFonts w:ascii="Calibri" w:hAnsi="Calibri"/>
    </w:rPr>
  </w:style>
  <w:style w:type="table" w:styleId="GridTable4-Accent6">
    <w:name w:val="Grid Table 4 Accent 6"/>
    <w:basedOn w:val="TableNormal"/>
    <w:uiPriority w:val="49"/>
    <w:rsid w:val="00E0509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E0509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4560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5600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5600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4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871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E46F6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CB7134"/>
    <w:rPr>
      <w:color w:val="800080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0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0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0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0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op2b">
    <w:name w:val="Kop 2b"/>
    <w:basedOn w:val="Heading2"/>
    <w:next w:val="Normal"/>
    <w:autoRedefine/>
    <w:uiPriority w:val="9"/>
    <w:unhideWhenUsed/>
    <w:rsid w:val="00655898"/>
    <w:pPr>
      <w:numPr>
        <w:ilvl w:val="0"/>
        <w:numId w:val="3"/>
      </w:numPr>
    </w:pPr>
    <w:rPr>
      <w:b w:val="0"/>
      <w:bCs w:val="0"/>
    </w:rPr>
  </w:style>
  <w:style w:type="paragraph" w:customStyle="1" w:styleId="Headingnonumber">
    <w:name w:val="Heading no number"/>
    <w:basedOn w:val="Heading1"/>
    <w:link w:val="HeadingnonumberChar"/>
    <w:qFormat/>
    <w:rsid w:val="00AF2CB8"/>
    <w:pPr>
      <w:numPr>
        <w:numId w:val="0"/>
      </w:numPr>
    </w:pPr>
  </w:style>
  <w:style w:type="character" w:customStyle="1" w:styleId="HeadingnonumberChar">
    <w:name w:val="Heading no number Char"/>
    <w:basedOn w:val="Heading1Char"/>
    <w:link w:val="Headingnonumber"/>
    <w:rsid w:val="00AF2CB8"/>
    <w:rPr>
      <w:rFonts w:asciiTheme="majorHAnsi" w:eastAsiaTheme="majorEastAsia" w:hAnsiTheme="majorHAnsi" w:cstheme="majorBidi"/>
      <w:b/>
      <w:bCs/>
      <w:color w:val="EE7D00"/>
      <w:sz w:val="36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B2D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containerIP/blogsit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thissen\Dropbox\Xpirit\Huisstijl\template_stuff\xpirit_document_01.dotx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D3CE88-5771-4E11-9527-5A9C3DCBE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xpirit_document_01.dotx</Template>
  <TotalTime>1222</TotalTime>
  <Pages>1</Pages>
  <Words>756</Words>
  <Characters>4312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Review VPI Reveal</vt:lpstr>
      <vt:lpstr>Review VPI Reveal</vt:lpstr>
    </vt:vector>
  </TitlesOfParts>
  <Company>Xpirit</Company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VPI Reveal</dc:title>
  <dc:subject/>
  <dc:creator>pgroenewegen@xpirit.com;mdevries@xpirit.com</dc:creator>
  <cp:keywords>Draft</cp:keywords>
  <dc:description/>
  <cp:lastModifiedBy>Marcel de Vries</cp:lastModifiedBy>
  <cp:revision>5</cp:revision>
  <cp:lastPrinted>2017-08-17T11:07:00Z</cp:lastPrinted>
  <dcterms:created xsi:type="dcterms:W3CDTF">2017-09-13T09:19:00Z</dcterms:created>
  <dcterms:modified xsi:type="dcterms:W3CDTF">2017-09-14T06:15:00Z</dcterms:modified>
  <cp:category/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lant">
    <vt:lpwstr>&lt;klant&gt;</vt:lpwstr>
  </property>
  <property fmtid="{D5CDD505-2E9C-101B-9397-08002B2CF9AE}" pid="3" name="Project">
    <vt:lpwstr>&lt;project&gt;</vt:lpwstr>
  </property>
</Properties>
</file>